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E64AA" w14:textId="77777777" w:rsidR="002C79E6" w:rsidRPr="003A2DDB" w:rsidRDefault="002C79E6" w:rsidP="003D3D50">
      <w:pPr>
        <w:jc w:val="both"/>
        <w:rPr>
          <w:rFonts w:asciiTheme="majorHAnsi" w:hAnsiTheme="majorHAnsi" w:cstheme="majorHAnsi"/>
          <w:szCs w:val="22"/>
        </w:rPr>
      </w:pPr>
    </w:p>
    <w:p w14:paraId="0548923F" w14:textId="77777777" w:rsidR="002C79E6" w:rsidRPr="003A2DDB" w:rsidRDefault="002C79E6" w:rsidP="003D3D50">
      <w:pPr>
        <w:jc w:val="both"/>
        <w:rPr>
          <w:rFonts w:asciiTheme="majorHAnsi" w:hAnsiTheme="majorHAnsi" w:cstheme="majorHAnsi"/>
          <w:szCs w:val="22"/>
        </w:rPr>
      </w:pPr>
    </w:p>
    <w:p w14:paraId="4C1F2F1D" w14:textId="77777777" w:rsidR="002C79E6" w:rsidRPr="003A2DDB" w:rsidRDefault="002C79E6" w:rsidP="003D3D50">
      <w:pPr>
        <w:jc w:val="both"/>
        <w:rPr>
          <w:rFonts w:asciiTheme="majorHAnsi" w:hAnsiTheme="majorHAnsi" w:cstheme="majorHAnsi"/>
          <w:szCs w:val="22"/>
        </w:rPr>
      </w:pPr>
    </w:p>
    <w:p w14:paraId="635F3629" w14:textId="77777777" w:rsidR="002C79E6" w:rsidRPr="003A2DDB" w:rsidRDefault="002C79E6" w:rsidP="003D3D50">
      <w:pPr>
        <w:jc w:val="both"/>
        <w:rPr>
          <w:rFonts w:asciiTheme="majorHAnsi" w:hAnsiTheme="majorHAnsi" w:cstheme="majorHAnsi"/>
          <w:szCs w:val="22"/>
        </w:rPr>
      </w:pPr>
    </w:p>
    <w:p w14:paraId="56ADBFCD" w14:textId="77777777" w:rsidR="002C79E6" w:rsidRPr="003A2DDB" w:rsidRDefault="002C79E6" w:rsidP="003D3D50">
      <w:pPr>
        <w:jc w:val="both"/>
        <w:rPr>
          <w:rFonts w:asciiTheme="majorHAnsi" w:hAnsiTheme="majorHAnsi" w:cstheme="majorHAnsi"/>
          <w:szCs w:val="22"/>
        </w:rPr>
      </w:pPr>
    </w:p>
    <w:p w14:paraId="0A2D6975" w14:textId="77777777" w:rsidR="00902F1C" w:rsidRPr="003A2DDB" w:rsidRDefault="00902F1C" w:rsidP="003D3D50">
      <w:pPr>
        <w:jc w:val="both"/>
        <w:rPr>
          <w:rFonts w:asciiTheme="majorHAnsi" w:hAnsiTheme="majorHAnsi" w:cstheme="majorHAnsi"/>
          <w:szCs w:val="22"/>
        </w:rPr>
      </w:pPr>
    </w:p>
    <w:p w14:paraId="4DDCE631" w14:textId="77777777" w:rsidR="00902F1C" w:rsidRPr="003A2DDB" w:rsidRDefault="00902F1C" w:rsidP="003D3D50">
      <w:pPr>
        <w:jc w:val="both"/>
        <w:rPr>
          <w:rFonts w:asciiTheme="majorHAnsi" w:hAnsiTheme="majorHAnsi" w:cstheme="majorHAnsi"/>
          <w:szCs w:val="22"/>
        </w:rPr>
      </w:pPr>
    </w:p>
    <w:p w14:paraId="41CC3617" w14:textId="77777777" w:rsidR="00902F1C" w:rsidRPr="003A2DDB" w:rsidRDefault="00902F1C" w:rsidP="003D3D50">
      <w:pPr>
        <w:jc w:val="both"/>
        <w:rPr>
          <w:rFonts w:asciiTheme="majorHAnsi" w:hAnsiTheme="majorHAnsi" w:cstheme="majorHAnsi"/>
          <w:szCs w:val="22"/>
        </w:rPr>
      </w:pPr>
    </w:p>
    <w:p w14:paraId="6880E1A5" w14:textId="5D2346D4" w:rsidR="009D0DFD" w:rsidRPr="003A2DDB" w:rsidRDefault="00116FCF" w:rsidP="00236C77">
      <w:pPr>
        <w:pStyle w:val="Title"/>
        <w:rPr>
          <w:rFonts w:cstheme="majorHAnsi"/>
          <w:szCs w:val="22"/>
        </w:rPr>
      </w:pPr>
      <w:r w:rsidRPr="003A2DDB">
        <w:rPr>
          <w:rFonts w:cstheme="majorHAnsi"/>
          <w:szCs w:val="22"/>
        </w:rPr>
        <w:t xml:space="preserve">AWS LAB - </w:t>
      </w:r>
      <w:r w:rsidR="00BE661C" w:rsidRPr="003A2DDB">
        <w:rPr>
          <w:rFonts w:cstheme="majorHAnsi"/>
          <w:szCs w:val="22"/>
        </w:rPr>
        <w:t>4</w:t>
      </w:r>
      <w:r w:rsidR="005A15ED" w:rsidRPr="003A2DDB">
        <w:rPr>
          <w:rFonts w:cstheme="majorHAnsi"/>
          <w:szCs w:val="22"/>
        </w:rPr>
        <w:t>:</w:t>
      </w:r>
      <w:r w:rsidR="0039768F" w:rsidRPr="003A2DDB">
        <w:rPr>
          <w:rFonts w:cstheme="majorHAnsi"/>
          <w:szCs w:val="22"/>
        </w:rPr>
        <w:t xml:space="preserve"> </w:t>
      </w:r>
      <w:r w:rsidR="00BE661C" w:rsidRPr="003A2DDB">
        <w:rPr>
          <w:rFonts w:cstheme="majorHAnsi"/>
          <w:szCs w:val="22"/>
        </w:rPr>
        <w:t>Working with EBS</w:t>
      </w:r>
    </w:p>
    <w:p w14:paraId="011911F5" w14:textId="5E4DC4B9" w:rsidR="005E061C" w:rsidRPr="003A2DDB" w:rsidRDefault="005E061C" w:rsidP="00236C77">
      <w:pPr>
        <w:pStyle w:val="Title"/>
        <w:rPr>
          <w:rFonts w:cstheme="majorHAnsi"/>
          <w:b w:val="0"/>
          <w:bCs/>
          <w:szCs w:val="22"/>
        </w:rPr>
      </w:pPr>
      <w:r w:rsidRPr="003A2DDB">
        <w:rPr>
          <w:rFonts w:cstheme="majorHAnsi"/>
          <w:bCs/>
          <w:szCs w:val="22"/>
        </w:rPr>
        <w:t>Vishakha Maruti Sonmore (CSULB ID: 032188141)</w:t>
      </w:r>
    </w:p>
    <w:p w14:paraId="71AAA0DF" w14:textId="081D8BCA" w:rsidR="002C79E6" w:rsidRPr="003A2DDB" w:rsidRDefault="005E061C" w:rsidP="00236C77">
      <w:pPr>
        <w:pStyle w:val="Subtitle"/>
        <w:rPr>
          <w:rFonts w:asciiTheme="majorHAnsi" w:hAnsiTheme="majorHAnsi" w:cstheme="majorHAnsi"/>
        </w:rPr>
      </w:pPr>
      <w:r w:rsidRPr="003A2DDB">
        <w:rPr>
          <w:rFonts w:asciiTheme="majorHAnsi" w:hAnsiTheme="majorHAnsi" w:cstheme="majorHAnsi"/>
        </w:rPr>
        <w:t>College of Business, California State University, Long Beach</w:t>
      </w:r>
    </w:p>
    <w:p w14:paraId="39EA6F44" w14:textId="58526496" w:rsidR="002C79E6" w:rsidRPr="003A2DDB" w:rsidRDefault="00000000" w:rsidP="00236C77">
      <w:pPr>
        <w:pStyle w:val="Subtitle"/>
        <w:rPr>
          <w:rFonts w:asciiTheme="majorHAnsi" w:hAnsiTheme="majorHAnsi" w:cstheme="majorHAnsi"/>
        </w:rPr>
      </w:pPr>
      <w:sdt>
        <w:sdtPr>
          <w:rPr>
            <w:rFonts w:asciiTheme="majorHAnsi" w:hAnsiTheme="majorHAnsi" w:cstheme="majorHAnsi"/>
          </w:rPr>
          <w:id w:val="-568883333"/>
          <w:placeholder>
            <w:docPart w:val="08960EC15EE74374AC888C2D2BE59B65"/>
          </w:placeholder>
          <w:temporary/>
          <w:showingPlcHdr/>
          <w15:appearance w15:val="hidden"/>
        </w:sdtPr>
        <w:sdtContent>
          <w:r w:rsidR="002C79E6" w:rsidRPr="003A2DDB">
            <w:rPr>
              <w:rFonts w:asciiTheme="majorHAnsi" w:hAnsiTheme="majorHAnsi" w:cstheme="majorHAnsi"/>
            </w:rPr>
            <w:t>Course Number:</w:t>
          </w:r>
        </w:sdtContent>
      </w:sdt>
      <w:r w:rsidR="002C79E6" w:rsidRPr="003A2DDB">
        <w:rPr>
          <w:rFonts w:asciiTheme="majorHAnsi" w:hAnsiTheme="majorHAnsi" w:cstheme="majorHAnsi"/>
        </w:rPr>
        <w:t xml:space="preserve"> </w:t>
      </w:r>
      <w:r w:rsidR="005E061C" w:rsidRPr="003A2DDB">
        <w:rPr>
          <w:rFonts w:asciiTheme="majorHAnsi" w:hAnsiTheme="majorHAnsi" w:cstheme="majorHAnsi"/>
        </w:rPr>
        <w:t>I S 602 Sec08 12348 Management Information Systems</w:t>
      </w:r>
    </w:p>
    <w:p w14:paraId="71BB5F0A" w14:textId="5A143610" w:rsidR="002C79E6" w:rsidRPr="003A2DDB" w:rsidRDefault="005E061C" w:rsidP="00236C77">
      <w:pPr>
        <w:pStyle w:val="Subtitle"/>
        <w:rPr>
          <w:rFonts w:asciiTheme="majorHAnsi" w:hAnsiTheme="majorHAnsi" w:cstheme="majorHAnsi"/>
        </w:rPr>
      </w:pPr>
      <w:r w:rsidRPr="003A2DDB">
        <w:rPr>
          <w:rFonts w:asciiTheme="majorHAnsi" w:hAnsiTheme="majorHAnsi" w:cstheme="majorHAnsi"/>
        </w:rPr>
        <w:t>Instructor: Dr. Santos Galvez</w:t>
      </w:r>
    </w:p>
    <w:p w14:paraId="3C39EC95" w14:textId="70AD7E92" w:rsidR="201D26C8" w:rsidRPr="003A2DDB" w:rsidRDefault="005E061C" w:rsidP="00236C77">
      <w:pPr>
        <w:pStyle w:val="Subtitle"/>
        <w:rPr>
          <w:rFonts w:asciiTheme="majorHAnsi" w:hAnsiTheme="majorHAnsi" w:cstheme="majorHAnsi"/>
        </w:rPr>
      </w:pPr>
      <w:r w:rsidRPr="003A2DDB">
        <w:rPr>
          <w:rFonts w:asciiTheme="majorHAnsi" w:hAnsiTheme="majorHAnsi" w:cstheme="majorHAnsi"/>
        </w:rPr>
        <w:t xml:space="preserve">Due </w:t>
      </w:r>
      <w:r w:rsidR="00E85140" w:rsidRPr="003A2DDB">
        <w:rPr>
          <w:rFonts w:asciiTheme="majorHAnsi" w:hAnsiTheme="majorHAnsi" w:cstheme="majorHAnsi"/>
        </w:rPr>
        <w:t>date:</w:t>
      </w:r>
      <w:r w:rsidRPr="003A2DDB">
        <w:rPr>
          <w:rFonts w:asciiTheme="majorHAnsi" w:hAnsiTheme="majorHAnsi" w:cstheme="majorHAnsi"/>
        </w:rPr>
        <w:t xml:space="preserve"> </w:t>
      </w:r>
      <w:r w:rsidR="008921BF">
        <w:rPr>
          <w:rFonts w:asciiTheme="majorHAnsi" w:hAnsiTheme="majorHAnsi" w:cstheme="majorHAnsi"/>
        </w:rPr>
        <w:t>11</w:t>
      </w:r>
      <w:r w:rsidRPr="003A2DDB">
        <w:rPr>
          <w:rFonts w:asciiTheme="majorHAnsi" w:hAnsiTheme="majorHAnsi" w:cstheme="majorHAnsi"/>
        </w:rPr>
        <w:t>-</w:t>
      </w:r>
      <w:r w:rsidR="00BE661C" w:rsidRPr="003A2DDB">
        <w:rPr>
          <w:rFonts w:asciiTheme="majorHAnsi" w:hAnsiTheme="majorHAnsi" w:cstheme="majorHAnsi"/>
        </w:rPr>
        <w:t>Nov</w:t>
      </w:r>
      <w:r w:rsidRPr="003A2DDB">
        <w:rPr>
          <w:rFonts w:asciiTheme="majorHAnsi" w:hAnsiTheme="majorHAnsi" w:cstheme="majorHAnsi"/>
        </w:rPr>
        <w:t>-2023</w:t>
      </w:r>
    </w:p>
    <w:p w14:paraId="1535E3FA" w14:textId="77777777" w:rsidR="201D26C8" w:rsidRPr="003A2DDB" w:rsidRDefault="201D26C8" w:rsidP="003D3D50">
      <w:pPr>
        <w:pStyle w:val="Title2"/>
        <w:jc w:val="both"/>
        <w:rPr>
          <w:rFonts w:asciiTheme="majorHAnsi" w:eastAsia="Calibri" w:hAnsiTheme="majorHAnsi" w:cstheme="majorHAnsi"/>
          <w:szCs w:val="22"/>
        </w:rPr>
      </w:pPr>
    </w:p>
    <w:p w14:paraId="4F77AB1C" w14:textId="77777777" w:rsidR="201D26C8" w:rsidRPr="003A2DDB" w:rsidRDefault="201D26C8" w:rsidP="003D3D50">
      <w:pPr>
        <w:pStyle w:val="Title2"/>
        <w:jc w:val="both"/>
        <w:rPr>
          <w:rFonts w:asciiTheme="majorHAnsi" w:eastAsia="Calibri" w:hAnsiTheme="majorHAnsi" w:cstheme="majorHAnsi"/>
          <w:szCs w:val="22"/>
        </w:rPr>
      </w:pPr>
    </w:p>
    <w:p w14:paraId="3CEC4157" w14:textId="77777777" w:rsidR="201D26C8" w:rsidRPr="003A2DDB" w:rsidRDefault="201D26C8" w:rsidP="003D3D50">
      <w:pPr>
        <w:pStyle w:val="Title2"/>
        <w:jc w:val="both"/>
        <w:rPr>
          <w:rFonts w:asciiTheme="majorHAnsi" w:eastAsia="Calibri" w:hAnsiTheme="majorHAnsi" w:cstheme="majorHAnsi"/>
          <w:szCs w:val="22"/>
        </w:rPr>
      </w:pPr>
    </w:p>
    <w:p w14:paraId="4E937D39" w14:textId="77777777" w:rsidR="201D26C8" w:rsidRPr="003A2DDB" w:rsidRDefault="201D26C8" w:rsidP="003D3D50">
      <w:pPr>
        <w:pStyle w:val="Title2"/>
        <w:jc w:val="both"/>
        <w:rPr>
          <w:rFonts w:asciiTheme="majorHAnsi" w:eastAsia="Calibri" w:hAnsiTheme="majorHAnsi" w:cstheme="majorHAnsi"/>
          <w:szCs w:val="22"/>
        </w:rPr>
      </w:pPr>
    </w:p>
    <w:p w14:paraId="0B37CCA7" w14:textId="77777777" w:rsidR="201D26C8" w:rsidRPr="003A2DDB" w:rsidRDefault="201D26C8" w:rsidP="003D3D50">
      <w:pPr>
        <w:pStyle w:val="Title2"/>
        <w:jc w:val="both"/>
        <w:rPr>
          <w:rFonts w:asciiTheme="majorHAnsi" w:eastAsia="Calibri" w:hAnsiTheme="majorHAnsi" w:cstheme="majorHAnsi"/>
          <w:szCs w:val="22"/>
        </w:rPr>
      </w:pPr>
    </w:p>
    <w:p w14:paraId="76B2C715" w14:textId="77777777" w:rsidR="201D26C8" w:rsidRPr="003A2DDB" w:rsidRDefault="201D26C8" w:rsidP="003D3D50">
      <w:pPr>
        <w:pStyle w:val="Title2"/>
        <w:jc w:val="both"/>
        <w:rPr>
          <w:rFonts w:asciiTheme="majorHAnsi" w:eastAsia="Calibri" w:hAnsiTheme="majorHAnsi" w:cstheme="majorHAnsi"/>
          <w:szCs w:val="22"/>
        </w:rPr>
      </w:pPr>
    </w:p>
    <w:p w14:paraId="438C551C" w14:textId="77777777" w:rsidR="201D26C8" w:rsidRPr="003A2DDB" w:rsidRDefault="201D26C8" w:rsidP="003D3D50">
      <w:pPr>
        <w:pStyle w:val="Title2"/>
        <w:jc w:val="both"/>
        <w:rPr>
          <w:rFonts w:asciiTheme="majorHAnsi" w:eastAsia="Calibri" w:hAnsiTheme="majorHAnsi" w:cstheme="majorHAnsi"/>
          <w:szCs w:val="22"/>
        </w:rPr>
      </w:pPr>
    </w:p>
    <w:p w14:paraId="038FEE07" w14:textId="77777777" w:rsidR="00116FCF" w:rsidRPr="003A2DDB" w:rsidRDefault="000D4642" w:rsidP="003D3D50">
      <w:pPr>
        <w:ind w:firstLine="0"/>
        <w:jc w:val="both"/>
        <w:rPr>
          <w:rFonts w:asciiTheme="majorHAnsi" w:eastAsia="Calibri" w:hAnsiTheme="majorHAnsi" w:cstheme="majorHAnsi"/>
          <w:szCs w:val="22"/>
        </w:rPr>
      </w:pPr>
      <w:r w:rsidRPr="003A2DDB">
        <w:rPr>
          <w:rFonts w:asciiTheme="majorHAnsi" w:eastAsia="Calibri" w:hAnsiTheme="majorHAnsi" w:cstheme="majorHAnsi"/>
          <w:szCs w:val="22"/>
        </w:rPr>
        <w:br w:type="page"/>
      </w:r>
    </w:p>
    <w:p w14:paraId="008D217A" w14:textId="3E4E0830" w:rsidR="00116FCF" w:rsidRPr="003A2DDB" w:rsidRDefault="00116FCF" w:rsidP="003D3D50">
      <w:pPr>
        <w:pBdr>
          <w:bottom w:val="single" w:sz="6" w:space="4" w:color="EEEEEE"/>
        </w:pBdr>
        <w:shd w:val="clear" w:color="auto" w:fill="FFFFFF"/>
        <w:spacing w:before="100" w:beforeAutospacing="1" w:after="100" w:afterAutospacing="1" w:line="240" w:lineRule="auto"/>
        <w:ind w:firstLine="0"/>
        <w:jc w:val="both"/>
        <w:outlineLvl w:val="0"/>
        <w:rPr>
          <w:rFonts w:asciiTheme="majorHAnsi" w:hAnsiTheme="majorHAnsi" w:cstheme="majorHAnsi"/>
          <w:b/>
          <w:szCs w:val="22"/>
        </w:rPr>
      </w:pPr>
      <w:r w:rsidRPr="003A2DDB">
        <w:rPr>
          <w:rFonts w:asciiTheme="majorHAnsi" w:hAnsiTheme="majorHAnsi" w:cstheme="majorHAnsi"/>
          <w:b/>
          <w:szCs w:val="22"/>
        </w:rPr>
        <w:lastRenderedPageBreak/>
        <w:t xml:space="preserve">Lab </w:t>
      </w:r>
      <w:r w:rsidR="00BE661C" w:rsidRPr="003A2DDB">
        <w:rPr>
          <w:rFonts w:asciiTheme="majorHAnsi" w:hAnsiTheme="majorHAnsi" w:cstheme="majorHAnsi"/>
          <w:b/>
          <w:szCs w:val="22"/>
        </w:rPr>
        <w:t>4</w:t>
      </w:r>
      <w:r w:rsidRPr="003A2DDB">
        <w:rPr>
          <w:rFonts w:asciiTheme="majorHAnsi" w:hAnsiTheme="majorHAnsi" w:cstheme="majorHAnsi"/>
          <w:b/>
          <w:szCs w:val="22"/>
        </w:rPr>
        <w:t xml:space="preserve">: </w:t>
      </w:r>
      <w:r w:rsidR="00BE661C" w:rsidRPr="003A2DDB">
        <w:rPr>
          <w:rFonts w:asciiTheme="majorHAnsi" w:hAnsiTheme="majorHAnsi" w:cstheme="majorHAnsi"/>
          <w:b/>
          <w:szCs w:val="22"/>
        </w:rPr>
        <w:t>Working with EBS</w:t>
      </w:r>
    </w:p>
    <w:p w14:paraId="3535C70C" w14:textId="788D8838" w:rsidR="002B0C7D" w:rsidRPr="003A2DDB" w:rsidRDefault="00BE661C" w:rsidP="00BE661C">
      <w:pPr>
        <w:pStyle w:val="TableFigure"/>
        <w:spacing w:after="160"/>
        <w:ind w:firstLine="720"/>
        <w:jc w:val="both"/>
        <w:rPr>
          <w:rFonts w:asciiTheme="majorHAnsi" w:eastAsia="Calibri" w:hAnsiTheme="majorHAnsi" w:cstheme="majorHAnsi"/>
          <w:szCs w:val="22"/>
        </w:rPr>
      </w:pPr>
      <w:r w:rsidRPr="003A2DDB">
        <w:rPr>
          <w:rFonts w:asciiTheme="majorHAnsi" w:eastAsia="Calibri" w:hAnsiTheme="majorHAnsi" w:cstheme="majorHAnsi"/>
          <w:szCs w:val="22"/>
        </w:rPr>
        <w:t>This lab focuses on Amazon Elastic Block Store (Amazon EBS), a key underlying storage mechanism for Amazon EC2 instances. In this lab, you will learn how to create an Amazon EBS volume, attach it to an instance, apply a file system to the volume, and then take a snapshot backup.</w:t>
      </w:r>
    </w:p>
    <w:p w14:paraId="66D5C1A8" w14:textId="77777777" w:rsidR="003E5010" w:rsidRPr="003A2DDB" w:rsidRDefault="003E5010" w:rsidP="003E5010">
      <w:pPr>
        <w:pStyle w:val="TableFigure"/>
        <w:spacing w:after="160"/>
        <w:jc w:val="both"/>
        <w:rPr>
          <w:rFonts w:asciiTheme="majorHAnsi" w:eastAsia="Calibri" w:hAnsiTheme="majorHAnsi" w:cstheme="majorHAnsi"/>
          <w:szCs w:val="22"/>
        </w:rPr>
      </w:pPr>
    </w:p>
    <w:p w14:paraId="2A36A80C" w14:textId="111D4B2F" w:rsidR="003E5010" w:rsidRPr="003A2DDB" w:rsidRDefault="003E5010" w:rsidP="003E5010">
      <w:pPr>
        <w:pStyle w:val="TableFigure"/>
        <w:spacing w:after="160"/>
        <w:jc w:val="both"/>
        <w:rPr>
          <w:rFonts w:asciiTheme="majorHAnsi" w:eastAsia="Calibri" w:hAnsiTheme="majorHAnsi" w:cstheme="majorHAnsi"/>
          <w:szCs w:val="22"/>
        </w:rPr>
      </w:pPr>
      <w:r w:rsidRPr="003A2DDB">
        <w:rPr>
          <w:rFonts w:asciiTheme="majorHAnsi" w:eastAsia="Calibri" w:hAnsiTheme="majorHAnsi" w:cstheme="majorHAnsi"/>
          <w:szCs w:val="22"/>
        </w:rPr>
        <w:t>Start the Lab</w:t>
      </w:r>
    </w:p>
    <w:p w14:paraId="45B5CDF3" w14:textId="528B4DAB" w:rsidR="00D64EB3" w:rsidRPr="003A2DDB" w:rsidRDefault="00D64EB3" w:rsidP="003E5010">
      <w:pPr>
        <w:pStyle w:val="TableFigure"/>
        <w:spacing w:after="160"/>
        <w:jc w:val="both"/>
        <w:rPr>
          <w:rFonts w:asciiTheme="majorHAnsi" w:eastAsia="Calibr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452F780E" wp14:editId="4E51E1B0">
            <wp:extent cx="5943600" cy="3343275"/>
            <wp:effectExtent l="0" t="0" r="0" b="9525"/>
            <wp:docPr id="43803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380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2CB8" w14:textId="77777777" w:rsidR="00D64EB3" w:rsidRPr="003A2DDB" w:rsidRDefault="00D64EB3" w:rsidP="00D64EB3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ind w:firstLine="0"/>
        <w:outlineLvl w:val="1"/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Task 1: Create a New EBS Volume</w:t>
      </w:r>
    </w:p>
    <w:p w14:paraId="1DA8668D" w14:textId="587CF158" w:rsidR="00D64EB3" w:rsidRPr="003A2DDB" w:rsidRDefault="00D64EB3" w:rsidP="003E5010">
      <w:pPr>
        <w:pStyle w:val="TableFigure"/>
        <w:spacing w:after="160"/>
        <w:jc w:val="both"/>
        <w:rPr>
          <w:rFonts w:asciiTheme="majorHAnsi" w:hAnsiTheme="majorHAnsi" w:cstheme="majorHAnsi"/>
          <w:szCs w:val="22"/>
          <w:shd w:val="clear" w:color="auto" w:fill="FFFFFF"/>
        </w:rPr>
      </w:pPr>
      <w:r w:rsidRPr="003A2DDB">
        <w:rPr>
          <w:rFonts w:asciiTheme="majorHAnsi" w:hAnsiTheme="majorHAnsi" w:cstheme="majorHAnsi"/>
          <w:szCs w:val="22"/>
          <w:shd w:val="clear" w:color="auto" w:fill="FFFFFF"/>
        </w:rPr>
        <w:t xml:space="preserve">In the </w:t>
      </w:r>
      <w:r w:rsidRPr="003A2DDB">
        <w:rPr>
          <w:rStyle w:val="Strong"/>
          <w:rFonts w:asciiTheme="majorHAnsi" w:hAnsiTheme="majorHAnsi" w:cstheme="majorHAnsi"/>
          <w:szCs w:val="22"/>
          <w:shd w:val="clear" w:color="auto" w:fill="FFFFFF"/>
        </w:rPr>
        <w:t>AWS Management Console</w:t>
      </w:r>
      <w:r w:rsidRPr="003A2DDB">
        <w:rPr>
          <w:rFonts w:asciiTheme="majorHAnsi" w:hAnsiTheme="majorHAnsi" w:cstheme="majorHAnsi"/>
          <w:szCs w:val="22"/>
          <w:shd w:val="clear" w:color="auto" w:fill="FFFFFF"/>
        </w:rPr>
        <w:t xml:space="preserve">, on the </w:t>
      </w:r>
      <w:r w:rsidRPr="003A2DDB">
        <w:rPr>
          <w:rStyle w:val="Strong"/>
          <w:rFonts w:asciiTheme="majorHAnsi" w:hAnsiTheme="majorHAnsi" w:cstheme="majorHAnsi"/>
          <w:szCs w:val="22"/>
          <w:shd w:val="clear" w:color="auto" w:fill="FFFFFF"/>
        </w:rPr>
        <w:t>Services</w:t>
      </w:r>
      <w:r w:rsidRPr="003A2DDB">
        <w:rPr>
          <w:rFonts w:asciiTheme="majorHAnsi" w:hAnsiTheme="majorHAnsi" w:cstheme="majorHAnsi"/>
          <w:szCs w:val="22"/>
          <w:shd w:val="clear" w:color="auto" w:fill="FFFFFF"/>
        </w:rPr>
        <w:t xml:space="preserve"> menu, click </w:t>
      </w:r>
      <w:r w:rsidRPr="003A2DDB">
        <w:rPr>
          <w:rStyle w:val="Strong"/>
          <w:rFonts w:asciiTheme="majorHAnsi" w:hAnsiTheme="majorHAnsi" w:cstheme="majorHAnsi"/>
          <w:szCs w:val="22"/>
          <w:shd w:val="clear" w:color="auto" w:fill="FFFFFF"/>
        </w:rPr>
        <w:t>EC2</w:t>
      </w:r>
      <w:r w:rsidRPr="003A2DDB">
        <w:rPr>
          <w:rFonts w:asciiTheme="majorHAnsi" w:hAnsiTheme="majorHAnsi" w:cstheme="majorHAnsi"/>
          <w:szCs w:val="22"/>
          <w:shd w:val="clear" w:color="auto" w:fill="FFFFFF"/>
        </w:rPr>
        <w:t>.</w:t>
      </w:r>
    </w:p>
    <w:p w14:paraId="1F78E7A6" w14:textId="4AB366B8" w:rsidR="00D64EB3" w:rsidRPr="003A2DDB" w:rsidRDefault="00D64EB3" w:rsidP="003E5010">
      <w:pPr>
        <w:pStyle w:val="TableFigure"/>
        <w:spacing w:after="160"/>
        <w:jc w:val="both"/>
        <w:rPr>
          <w:rFonts w:asciiTheme="majorHAnsi" w:eastAsia="Calibr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lastRenderedPageBreak/>
        <w:drawing>
          <wp:inline distT="0" distB="0" distL="0" distR="0" wp14:anchorId="5F786D0B" wp14:editId="61611669">
            <wp:extent cx="5943600" cy="3343275"/>
            <wp:effectExtent l="0" t="0" r="0" b="9525"/>
            <wp:docPr id="90126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602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041E" w14:textId="42F3AC8F" w:rsidR="00D64EB3" w:rsidRPr="003A2DDB" w:rsidRDefault="00D64EB3" w:rsidP="00D64EB3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In the left navigation pane, 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Instances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. An Amazon EC2 instance named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Lab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has already been launched for your lab.</w:t>
      </w:r>
    </w:p>
    <w:p w14:paraId="5A56F875" w14:textId="76442192" w:rsidR="00D64EB3" w:rsidRPr="003A2DDB" w:rsidRDefault="00D64EB3" w:rsidP="00D64EB3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2EC8D0C1" wp14:editId="3CDAA149">
            <wp:extent cx="5943600" cy="3343275"/>
            <wp:effectExtent l="0" t="0" r="0" b="9525"/>
            <wp:docPr id="3564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8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2F6A" w14:textId="77777777" w:rsidR="003A2DDB" w:rsidRDefault="003A2DDB" w:rsidP="003A2DDB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7BEF2D89" w14:textId="69A4C840" w:rsidR="0041142C" w:rsidRPr="003A2DDB" w:rsidRDefault="0041142C" w:rsidP="003A2DDB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lastRenderedPageBreak/>
        <w:t xml:space="preserve">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shd w:val="clear" w:color="auto" w:fill="EC7211"/>
          <w:lang w:val="en-IN" w:eastAsia="en-IN"/>
        </w:rPr>
        <w:t>Create volume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then configure:</w:t>
      </w:r>
    </w:p>
    <w:p w14:paraId="21B2E6D2" w14:textId="77777777" w:rsidR="0041142C" w:rsidRPr="003A2DDB" w:rsidRDefault="0041142C" w:rsidP="0041142C">
      <w:pPr>
        <w:numPr>
          <w:ilvl w:val="1"/>
          <w:numId w:val="91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Volume Type: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</w:t>
      </w:r>
      <w:r w:rsidRPr="003A2DDB">
        <w:rPr>
          <w:rFonts w:asciiTheme="majorHAnsi" w:eastAsia="Times New Roman" w:hAnsiTheme="majorHAnsi" w:cstheme="majorHAnsi"/>
          <w:i/>
          <w:iCs/>
          <w:szCs w:val="22"/>
          <w:lang w:val="en-IN" w:eastAsia="en-IN"/>
        </w:rPr>
        <w:t>General Purpose SSD (gp2)</w:t>
      </w:r>
    </w:p>
    <w:p w14:paraId="674DB81D" w14:textId="77777777" w:rsidR="0041142C" w:rsidRPr="003A2DDB" w:rsidRDefault="0041142C" w:rsidP="0041142C">
      <w:pPr>
        <w:numPr>
          <w:ilvl w:val="1"/>
          <w:numId w:val="91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Size (GiB):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</w:t>
      </w:r>
      <w:r w:rsidRPr="003A2DDB">
        <w:rPr>
          <w:rFonts w:asciiTheme="majorHAnsi" w:eastAsia="Times New Roman" w:hAnsiTheme="majorHAnsi" w:cstheme="majorHAnsi"/>
          <w:szCs w:val="22"/>
          <w:bdr w:val="single" w:sz="6" w:space="0" w:color="E7EAED" w:frame="1"/>
          <w:shd w:val="clear" w:color="auto" w:fill="F3F4F4"/>
          <w:lang w:val="en-IN" w:eastAsia="en-IN"/>
        </w:rPr>
        <w:t>1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.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NOTE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: You may be restricted from creating large volumes.</w:t>
      </w:r>
    </w:p>
    <w:p w14:paraId="2B9D28B9" w14:textId="77777777" w:rsidR="0041142C" w:rsidRPr="003A2DDB" w:rsidRDefault="0041142C" w:rsidP="0041142C">
      <w:pPr>
        <w:numPr>
          <w:ilvl w:val="1"/>
          <w:numId w:val="91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Availability Zone: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Select the same availability zone as your EC2 instance.</w:t>
      </w:r>
    </w:p>
    <w:p w14:paraId="4730022B" w14:textId="77777777" w:rsidR="0041142C" w:rsidRPr="003A2DDB" w:rsidRDefault="0041142C" w:rsidP="0041142C">
      <w:pPr>
        <w:numPr>
          <w:ilvl w:val="1"/>
          <w:numId w:val="91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bdr w:val="single" w:sz="6" w:space="2" w:color="545B64" w:frame="1"/>
          <w:shd w:val="clear" w:color="auto" w:fill="FFFFFF"/>
          <w:lang w:val="en-IN" w:eastAsia="en-IN"/>
        </w:rPr>
        <w:t>Add Tag</w:t>
      </w:r>
    </w:p>
    <w:p w14:paraId="17D017F8" w14:textId="77777777" w:rsidR="0041142C" w:rsidRPr="003A2DDB" w:rsidRDefault="0041142C" w:rsidP="0041142C">
      <w:pPr>
        <w:numPr>
          <w:ilvl w:val="1"/>
          <w:numId w:val="91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In the Tag Editor, enter:</w:t>
      </w:r>
    </w:p>
    <w:p w14:paraId="25345199" w14:textId="77777777" w:rsidR="0041142C" w:rsidRPr="003A2DDB" w:rsidRDefault="0041142C" w:rsidP="0041142C">
      <w:pPr>
        <w:numPr>
          <w:ilvl w:val="2"/>
          <w:numId w:val="91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Key: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</w:t>
      </w:r>
      <w:r w:rsidRPr="003A2DDB">
        <w:rPr>
          <w:rFonts w:asciiTheme="majorHAnsi" w:eastAsia="Times New Roman" w:hAnsiTheme="majorHAnsi" w:cstheme="majorHAnsi"/>
          <w:szCs w:val="22"/>
          <w:bdr w:val="single" w:sz="6" w:space="0" w:color="E7EAED" w:frame="1"/>
          <w:shd w:val="clear" w:color="auto" w:fill="F3F4F4"/>
          <w:lang w:val="en-IN" w:eastAsia="en-IN"/>
        </w:rPr>
        <w:t>Name</w:t>
      </w:r>
    </w:p>
    <w:p w14:paraId="632B1F84" w14:textId="77777777" w:rsidR="0041142C" w:rsidRPr="003A2DDB" w:rsidRDefault="0041142C" w:rsidP="0041142C">
      <w:pPr>
        <w:numPr>
          <w:ilvl w:val="2"/>
          <w:numId w:val="91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Value: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</w:t>
      </w:r>
      <w:r w:rsidRPr="003A2DDB">
        <w:rPr>
          <w:rFonts w:asciiTheme="majorHAnsi" w:eastAsia="Times New Roman" w:hAnsiTheme="majorHAnsi" w:cstheme="majorHAnsi"/>
          <w:szCs w:val="22"/>
          <w:bdr w:val="single" w:sz="6" w:space="0" w:color="E7EAED" w:frame="1"/>
          <w:shd w:val="clear" w:color="auto" w:fill="F3F4F4"/>
          <w:lang w:val="en-IN" w:eastAsia="en-IN"/>
        </w:rPr>
        <w:t>My Volume</w:t>
      </w:r>
    </w:p>
    <w:p w14:paraId="180467A2" w14:textId="4F043F71" w:rsidR="0041142C" w:rsidRPr="003A2DDB" w:rsidRDefault="0041142C" w:rsidP="0041142C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7102B81A" wp14:editId="551C12F0">
            <wp:extent cx="4839286" cy="2722099"/>
            <wp:effectExtent l="0" t="0" r="0" b="2540"/>
            <wp:docPr id="17270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90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2357" cy="27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C197" w14:textId="1029CC04" w:rsidR="00453852" w:rsidRPr="003A2DDB" w:rsidRDefault="00453852" w:rsidP="0041142C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2E8474EB" wp14:editId="43C2248B">
            <wp:extent cx="4818185" cy="2710229"/>
            <wp:effectExtent l="0" t="0" r="1905" b="0"/>
            <wp:docPr id="92410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020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6136" cy="271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26F8" w14:textId="63E6190D" w:rsidR="00FE7F12" w:rsidRPr="003A2DDB" w:rsidRDefault="00FE7F12" w:rsidP="0041142C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hAnsiTheme="majorHAnsi" w:cstheme="majorHAnsi"/>
          <w:noProof/>
          <w:szCs w:val="22"/>
        </w:rPr>
        <w:lastRenderedPageBreak/>
        <w:drawing>
          <wp:inline distT="0" distB="0" distL="0" distR="0" wp14:anchorId="0D5BF19A" wp14:editId="4707C668">
            <wp:extent cx="5943600" cy="3343275"/>
            <wp:effectExtent l="0" t="0" r="0" b="9525"/>
            <wp:docPr id="127071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144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90F9" w14:textId="77777777" w:rsidR="00FE7F12" w:rsidRPr="003A2DDB" w:rsidRDefault="00FE7F12" w:rsidP="00FE7F12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ind w:firstLine="0"/>
        <w:outlineLvl w:val="1"/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Task 2: Attach the Volume to an Instance</w:t>
      </w:r>
    </w:p>
    <w:p w14:paraId="173561BA" w14:textId="374DA817" w:rsidR="002A6C5E" w:rsidRPr="003A2DDB" w:rsidRDefault="002A6C5E" w:rsidP="003A2DDB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Select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My Volume</w:t>
      </w:r>
      <w:r w:rsid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&gt;&gt; 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In the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Actions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menu, 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Attach volume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.</w:t>
      </w:r>
    </w:p>
    <w:p w14:paraId="75F2CB8C" w14:textId="5F173545" w:rsidR="002A6C5E" w:rsidRPr="003A2DDB" w:rsidRDefault="002A6C5E" w:rsidP="003A2DDB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 </w:t>
      </w: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18638850" wp14:editId="3258E47F">
            <wp:extent cx="5943600" cy="3343275"/>
            <wp:effectExtent l="0" t="0" r="0" b="9525"/>
            <wp:docPr id="20313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1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2285" w14:textId="77777777" w:rsidR="003A2DDB" w:rsidRDefault="003A2DDB" w:rsidP="003A2DDB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7E77B5CA" w14:textId="39363925" w:rsidR="002A6C5E" w:rsidRPr="003A2DDB" w:rsidRDefault="002A6C5E" w:rsidP="003A2DDB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lastRenderedPageBreak/>
        <w:t xml:space="preserve">Choose the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Instance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field, then select the instance that appears (Lab).</w:t>
      </w:r>
    </w:p>
    <w:p w14:paraId="5185F101" w14:textId="77777777" w:rsidR="002A6C5E" w:rsidRPr="003A2DDB" w:rsidRDefault="002A6C5E" w:rsidP="003A2DDB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Note that the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Device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field is set to </w:t>
      </w:r>
      <w:r w:rsidRPr="003A2DDB">
        <w:rPr>
          <w:rFonts w:asciiTheme="majorHAnsi" w:eastAsia="Times New Roman" w:hAnsiTheme="majorHAnsi" w:cstheme="majorHAnsi"/>
          <w:i/>
          <w:iCs/>
          <w:szCs w:val="22"/>
          <w:lang w:val="en-IN" w:eastAsia="en-IN"/>
        </w:rPr>
        <w:t>/dev/sdf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. You will use this device identifier in a later task.</w:t>
      </w:r>
    </w:p>
    <w:p w14:paraId="7201DAE2" w14:textId="443A4F03" w:rsidR="002A6C5E" w:rsidRPr="003A2DDB" w:rsidRDefault="002A6C5E" w:rsidP="003A2DDB">
      <w:pPr>
        <w:shd w:val="clear" w:color="auto" w:fill="FFFFFF"/>
        <w:spacing w:before="100" w:beforeAutospacing="1" w:after="100" w:afterAutospacing="1" w:line="240" w:lineRule="auto"/>
        <w:ind w:left="360"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0BF60E05" wp14:editId="7DEF99A0">
            <wp:extent cx="5943600" cy="3343275"/>
            <wp:effectExtent l="0" t="0" r="0" b="9525"/>
            <wp:docPr id="116716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65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3603" w14:textId="29D44B34" w:rsidR="002A6C5E" w:rsidRPr="003A2DDB" w:rsidRDefault="002A6C5E" w:rsidP="003A2DDB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shd w:val="clear" w:color="auto" w:fill="EC7211"/>
          <w:lang w:val="en-IN" w:eastAsia="en-IN"/>
        </w:rPr>
        <w:t>Attach volume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The volume state is now</w:t>
      </w:r>
    </w:p>
    <w:p w14:paraId="61A130B6" w14:textId="76D9130E" w:rsidR="002A6C5E" w:rsidRPr="003A2DDB" w:rsidRDefault="002A6C5E" w:rsidP="002A6C5E">
      <w:pPr>
        <w:shd w:val="clear" w:color="auto" w:fill="FFFFFF"/>
        <w:spacing w:before="100" w:beforeAutospacing="1" w:after="100" w:afterAutospacing="1" w:line="240" w:lineRule="auto"/>
        <w:ind w:left="360"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00BCE6BE" wp14:editId="58686351">
            <wp:extent cx="5943600" cy="3343275"/>
            <wp:effectExtent l="0" t="0" r="0" b="9525"/>
            <wp:docPr id="104378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807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0BBF" w14:textId="77777777" w:rsidR="00CD3731" w:rsidRPr="003A2DDB" w:rsidRDefault="00CD3731" w:rsidP="00CD3731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ind w:firstLine="0"/>
        <w:outlineLvl w:val="1"/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lastRenderedPageBreak/>
        <w:t>Task 3: Connect to Your Amazon EC2 Instance</w:t>
      </w:r>
    </w:p>
    <w:p w14:paraId="3C2FC9F2" w14:textId="77777777" w:rsidR="00CD3731" w:rsidRPr="003A2DDB" w:rsidRDefault="00CD3731" w:rsidP="00CD3731">
      <w:pPr>
        <w:numPr>
          <w:ilvl w:val="0"/>
          <w:numId w:val="93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Choose the </w:t>
      </w:r>
      <w:r w:rsidRPr="003A2DDB">
        <w:rPr>
          <w:rFonts w:asciiTheme="majorHAnsi" w:eastAsia="Times New Roman" w:hAnsiTheme="majorHAnsi" w:cstheme="majorHAnsi"/>
          <w:szCs w:val="22"/>
          <w:bdr w:val="single" w:sz="6" w:space="2" w:color="auto" w:frame="1"/>
          <w:shd w:val="clear" w:color="auto" w:fill="F2F3F4"/>
          <w:lang w:val="en-IN" w:eastAsia="en-IN"/>
        </w:rPr>
        <w:t>Details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drop down menu above these instructions you are currently reading, and then choose </w:t>
      </w:r>
      <w:r w:rsidRPr="003A2DDB">
        <w:rPr>
          <w:rFonts w:asciiTheme="majorHAnsi" w:eastAsia="Times New Roman" w:hAnsiTheme="majorHAnsi" w:cstheme="majorHAnsi"/>
          <w:szCs w:val="22"/>
          <w:bdr w:val="single" w:sz="6" w:space="2" w:color="auto" w:frame="1"/>
          <w:shd w:val="clear" w:color="auto" w:fill="F2F3F4"/>
          <w:lang w:val="en-IN" w:eastAsia="en-IN"/>
        </w:rPr>
        <w:t>Show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. A Credentials window will open.</w:t>
      </w:r>
    </w:p>
    <w:p w14:paraId="106315CB" w14:textId="77AD9BD5" w:rsidR="00CD3731" w:rsidRPr="003A2DDB" w:rsidRDefault="00CD3731" w:rsidP="00CD3731">
      <w:pPr>
        <w:numPr>
          <w:ilvl w:val="0"/>
          <w:numId w:val="93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Choose the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Download PPK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button and save the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labsuser.ppk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file. </w:t>
      </w:r>
      <w:r w:rsidR="003A2DDB" w:rsidRPr="003A2DDB">
        <w:rPr>
          <w:rFonts w:asciiTheme="majorHAnsi" w:eastAsia="Times New Roman" w:hAnsiTheme="majorHAnsi" w:cstheme="majorHAnsi"/>
          <w:szCs w:val="22"/>
          <w:lang w:val="en-IN" w:eastAsia="en-IN"/>
        </w:rPr>
        <w:t>Typically,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your browser will save it to the Downloads directory.</w:t>
      </w:r>
    </w:p>
    <w:p w14:paraId="098CF46E" w14:textId="3BECD0EF" w:rsidR="003A2DDB" w:rsidRPr="003A2DDB" w:rsidRDefault="00CD3731" w:rsidP="003A2DDB">
      <w:pPr>
        <w:numPr>
          <w:ilvl w:val="0"/>
          <w:numId w:val="93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Then exit the Details panel by choosing the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X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.</w:t>
      </w:r>
    </w:p>
    <w:p w14:paraId="65748DBE" w14:textId="0718363F" w:rsidR="003B3E2B" w:rsidRPr="003A2DDB" w:rsidRDefault="00860083" w:rsidP="003A2DDB">
      <w:pPr>
        <w:shd w:val="clear" w:color="auto" w:fill="FFFFFF"/>
        <w:spacing w:before="100" w:beforeAutospacing="1" w:after="100" w:afterAutospacing="1" w:line="240" w:lineRule="auto"/>
        <w:ind w:left="360"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5DB235FE" wp14:editId="0F0D5038">
            <wp:extent cx="5563772" cy="3129622"/>
            <wp:effectExtent l="0" t="0" r="0" b="0"/>
            <wp:docPr id="109978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98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8094" cy="313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FD7B" w14:textId="1665271A" w:rsidR="003A2DDB" w:rsidRPr="00CC4FEC" w:rsidRDefault="00860083" w:rsidP="00CC4FEC">
      <w:pPr>
        <w:pStyle w:val="ListParagraph"/>
        <w:numPr>
          <w:ilvl w:val="0"/>
          <w:numId w:val="101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CC4FEC">
        <w:rPr>
          <w:rFonts w:asciiTheme="majorHAnsi" w:hAnsiTheme="majorHAnsi" w:cstheme="majorHAnsi"/>
          <w:szCs w:val="22"/>
        </w:rPr>
        <w:t>Download needed software.</w:t>
      </w:r>
      <w:r w:rsidR="003A2DDB" w:rsidRPr="00CC4FEC">
        <w:rPr>
          <w:rFonts w:asciiTheme="majorHAnsi" w:hAnsiTheme="majorHAnsi" w:cstheme="majorHAnsi"/>
          <w:szCs w:val="22"/>
        </w:rPr>
        <w:t xml:space="preserve"> </w:t>
      </w: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>Configure PuTTY to not timeout</w:t>
      </w:r>
      <w:r w:rsidR="003A2DDB" w:rsidRPr="00CC4FEC">
        <w:rPr>
          <w:rFonts w:asciiTheme="majorHAnsi" w:eastAsia="Times New Roman" w:hAnsiTheme="majorHAnsi" w:cstheme="majorHAnsi"/>
          <w:szCs w:val="22"/>
          <w:lang w:val="en-IN" w:eastAsia="en-IN"/>
        </w:rPr>
        <w:t>, this</w:t>
      </w:r>
      <w:r w:rsidR="003A2DDB" w:rsidRPr="00CC4FEC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allows you to keep the PuTTY session open for a longer period of time.</w:t>
      </w:r>
    </w:p>
    <w:p w14:paraId="44E3DF48" w14:textId="77777777" w:rsidR="00860083" w:rsidRPr="003A2DDB" w:rsidRDefault="00860083" w:rsidP="00CC4FEC">
      <w:pPr>
        <w:numPr>
          <w:ilvl w:val="0"/>
          <w:numId w:val="95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Connection</w:t>
      </w:r>
    </w:p>
    <w:p w14:paraId="74F9B8D3" w14:textId="77777777" w:rsidR="00860083" w:rsidRPr="003A2DDB" w:rsidRDefault="00860083" w:rsidP="00860083">
      <w:pPr>
        <w:numPr>
          <w:ilvl w:val="0"/>
          <w:numId w:val="95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Set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Seconds between keepalives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to </w:t>
      </w:r>
      <w:r w:rsidRPr="003A2DDB">
        <w:rPr>
          <w:rFonts w:asciiTheme="majorHAnsi" w:eastAsia="Times New Roman" w:hAnsiTheme="majorHAnsi" w:cstheme="majorHAnsi"/>
          <w:szCs w:val="22"/>
          <w:bdr w:val="single" w:sz="6" w:space="0" w:color="E7EAED" w:frame="1"/>
          <w:shd w:val="clear" w:color="auto" w:fill="F3F4F4"/>
          <w:lang w:val="en-IN" w:eastAsia="en-IN"/>
        </w:rPr>
        <w:t>30</w:t>
      </w:r>
    </w:p>
    <w:p w14:paraId="48B72006" w14:textId="4E8642DA" w:rsidR="00B2555B" w:rsidRPr="00CC4FEC" w:rsidRDefault="00B2555B" w:rsidP="00CC4FEC">
      <w:pPr>
        <w:pStyle w:val="ListParagraph"/>
        <w:numPr>
          <w:ilvl w:val="0"/>
          <w:numId w:val="101"/>
        </w:numPr>
        <w:shd w:val="clear" w:color="auto" w:fill="FFFFFF"/>
        <w:spacing w:before="100" w:before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Open </w:t>
      </w:r>
      <w:r w:rsidRPr="00CC4FEC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putty.exe</w:t>
      </w:r>
      <w:r w:rsidR="003A2DDB" w:rsidRPr="00CC4FEC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 xml:space="preserve"> &gt;&gt; </w:t>
      </w: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>Configure PuTTY to not timeout:</w:t>
      </w:r>
    </w:p>
    <w:p w14:paraId="34546F28" w14:textId="77777777" w:rsidR="00B2555B" w:rsidRPr="003A2DDB" w:rsidRDefault="00B2555B" w:rsidP="00CC4FEC">
      <w:pPr>
        <w:numPr>
          <w:ilvl w:val="0"/>
          <w:numId w:val="100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Connection</w:t>
      </w:r>
    </w:p>
    <w:p w14:paraId="412D4CA8" w14:textId="2FFE12CC" w:rsidR="00B2555B" w:rsidRPr="00CC4FEC" w:rsidRDefault="00B2555B" w:rsidP="00CC4FEC">
      <w:pPr>
        <w:numPr>
          <w:ilvl w:val="0"/>
          <w:numId w:val="100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Set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Seconds between keepalives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to </w:t>
      </w:r>
      <w:r w:rsidRPr="003A2DDB">
        <w:rPr>
          <w:rFonts w:asciiTheme="majorHAnsi" w:eastAsia="Times New Roman" w:hAnsiTheme="majorHAnsi" w:cstheme="majorHAnsi"/>
          <w:szCs w:val="22"/>
          <w:bdr w:val="single" w:sz="6" w:space="0" w:color="E7EAED" w:frame="1"/>
          <w:shd w:val="clear" w:color="auto" w:fill="F3F4F4"/>
          <w:lang w:val="en-IN" w:eastAsia="en-IN"/>
        </w:rPr>
        <w:t>30</w:t>
      </w:r>
    </w:p>
    <w:p w14:paraId="01E2A679" w14:textId="77777777" w:rsidR="00B2555B" w:rsidRPr="00CC4FEC" w:rsidRDefault="00B2555B" w:rsidP="00CC4FEC">
      <w:pPr>
        <w:pStyle w:val="ListParagraph"/>
        <w:numPr>
          <w:ilvl w:val="0"/>
          <w:numId w:val="101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>Configure your PuTTY session:</w:t>
      </w:r>
    </w:p>
    <w:p w14:paraId="6F191079" w14:textId="77777777" w:rsidR="00B2555B" w:rsidRPr="003A2DDB" w:rsidRDefault="00B2555B" w:rsidP="00CC4FEC">
      <w:pPr>
        <w:numPr>
          <w:ilvl w:val="0"/>
          <w:numId w:val="95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Choose </w:t>
      </w: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>Session</w:t>
      </w:r>
    </w:p>
    <w:p w14:paraId="2F99EBB8" w14:textId="77777777" w:rsidR="00B2555B" w:rsidRPr="003A2DDB" w:rsidRDefault="00B2555B" w:rsidP="00CC4FEC">
      <w:pPr>
        <w:numPr>
          <w:ilvl w:val="0"/>
          <w:numId w:val="95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>Host Name (or IP address):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Paste the </w:t>
      </w: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>Public DNS or IPv4 address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of the Lab instance that you noted earlier. </w:t>
      </w:r>
    </w:p>
    <w:p w14:paraId="3EF4C2B1" w14:textId="77777777" w:rsidR="00B2555B" w:rsidRPr="003A2DDB" w:rsidRDefault="00B2555B" w:rsidP="00CC4FEC">
      <w:pPr>
        <w:numPr>
          <w:ilvl w:val="0"/>
          <w:numId w:val="95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Back in PuTTY, in the </w:t>
      </w: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>Connection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list, expand </w:t>
      </w: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>SSH</w:t>
      </w:r>
    </w:p>
    <w:p w14:paraId="4EDDD9C4" w14:textId="77777777" w:rsidR="00B2555B" w:rsidRPr="003A2DDB" w:rsidRDefault="00B2555B" w:rsidP="00B2555B">
      <w:pPr>
        <w:numPr>
          <w:ilvl w:val="1"/>
          <w:numId w:val="96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Auth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and expand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Credentials</w:t>
      </w:r>
    </w:p>
    <w:p w14:paraId="2FF80966" w14:textId="77777777" w:rsidR="00B2555B" w:rsidRPr="003A2DDB" w:rsidRDefault="00B2555B" w:rsidP="00B2555B">
      <w:pPr>
        <w:numPr>
          <w:ilvl w:val="1"/>
          <w:numId w:val="96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Under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Private key file for authentication: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Browse</w:t>
      </w:r>
    </w:p>
    <w:p w14:paraId="598D55AF" w14:textId="77777777" w:rsidR="00B2555B" w:rsidRPr="003A2DDB" w:rsidRDefault="00B2555B" w:rsidP="00B2555B">
      <w:pPr>
        <w:numPr>
          <w:ilvl w:val="1"/>
          <w:numId w:val="96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Browse to the </w:t>
      </w:r>
      <w:r w:rsidRPr="003A2DDB">
        <w:rPr>
          <w:rFonts w:asciiTheme="majorHAnsi" w:eastAsia="Times New Roman" w:hAnsiTheme="majorHAnsi" w:cstheme="majorHAnsi"/>
          <w:i/>
          <w:iCs/>
          <w:szCs w:val="22"/>
          <w:lang w:val="en-IN" w:eastAsia="en-IN"/>
        </w:rPr>
        <w:t>labsuser.ppk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file that you downloaded, select it, and 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Open</w:t>
      </w:r>
    </w:p>
    <w:p w14:paraId="1E1D0D4B" w14:textId="77777777" w:rsidR="00B2555B" w:rsidRPr="003A2DDB" w:rsidRDefault="00B2555B" w:rsidP="00B2555B">
      <w:pPr>
        <w:numPr>
          <w:ilvl w:val="1"/>
          <w:numId w:val="96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Choose </w:t>
      </w: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Open</w:t>
      </w: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 again</w:t>
      </w:r>
    </w:p>
    <w:p w14:paraId="5B93AD3E" w14:textId="77777777" w:rsidR="00B2555B" w:rsidRPr="00CC4FEC" w:rsidRDefault="00B2555B" w:rsidP="00CC4FEC">
      <w:pPr>
        <w:pStyle w:val="ListParagraph"/>
        <w:numPr>
          <w:ilvl w:val="0"/>
          <w:numId w:val="102"/>
        </w:numPr>
        <w:shd w:val="clear" w:color="auto" w:fill="FFFFFF"/>
        <w:spacing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To trust and connect to the host, choose </w:t>
      </w:r>
      <w:r w:rsidRPr="00CC4FEC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Accept</w:t>
      </w: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>.</w:t>
      </w:r>
    </w:p>
    <w:p w14:paraId="04B95B5E" w14:textId="796F963C" w:rsidR="00B2555B" w:rsidRPr="00CC4FEC" w:rsidRDefault="00B2555B" w:rsidP="00CC4FEC">
      <w:pPr>
        <w:pStyle w:val="ListParagraph"/>
        <w:numPr>
          <w:ilvl w:val="0"/>
          <w:numId w:val="102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When prompted </w:t>
      </w:r>
      <w:r w:rsidRPr="00CC4FEC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login as</w:t>
      </w:r>
      <w:r w:rsidRPr="00CC4FEC">
        <w:rPr>
          <w:rFonts w:asciiTheme="majorHAnsi" w:eastAsia="Times New Roman" w:hAnsiTheme="majorHAnsi" w:cstheme="majorHAnsi"/>
          <w:szCs w:val="22"/>
          <w:lang w:val="en-IN" w:eastAsia="en-IN"/>
        </w:rPr>
        <w:t xml:space="preserve">, enter: </w:t>
      </w:r>
      <w:r w:rsidRPr="00CC4FEC">
        <w:rPr>
          <w:rFonts w:asciiTheme="majorHAnsi" w:eastAsia="Times New Roman" w:hAnsiTheme="majorHAnsi" w:cstheme="majorHAnsi"/>
          <w:szCs w:val="22"/>
          <w:bdr w:val="single" w:sz="6" w:space="0" w:color="E7EAED" w:frame="1"/>
          <w:shd w:val="clear" w:color="auto" w:fill="F3F4F4"/>
          <w:lang w:val="en-IN" w:eastAsia="en-IN"/>
        </w:rPr>
        <w:t>ec2-user</w:t>
      </w:r>
    </w:p>
    <w:p w14:paraId="56B7A4BF" w14:textId="77777777" w:rsidR="00CC4FEC" w:rsidRDefault="00860083" w:rsidP="00CC4FEC">
      <w:pPr>
        <w:pStyle w:val="NormalWeb"/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lastRenderedPageBreak/>
        <w:drawing>
          <wp:inline distT="0" distB="0" distL="0" distR="0" wp14:anchorId="554FCEEF" wp14:editId="1AC1CF90">
            <wp:extent cx="5943600" cy="3343275"/>
            <wp:effectExtent l="0" t="0" r="0" b="9525"/>
            <wp:docPr id="164451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D993" w14:textId="48E36572" w:rsidR="00860083" w:rsidRPr="003A2DDB" w:rsidRDefault="00936788" w:rsidP="00CC4FEC">
      <w:pPr>
        <w:pStyle w:val="NormalWeb"/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07BBDEA9" wp14:editId="56C71CB3">
            <wp:extent cx="5943600" cy="3343275"/>
            <wp:effectExtent l="0" t="0" r="0" b="9525"/>
            <wp:docPr id="1243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2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0CD3" w14:textId="7FDE047A" w:rsidR="00936788" w:rsidRPr="003A2DDB" w:rsidRDefault="00936788" w:rsidP="00CC4FEC">
      <w:pPr>
        <w:pStyle w:val="NormalWeb"/>
        <w:shd w:val="clear" w:color="auto" w:fill="FFFFFF"/>
        <w:spacing w:before="100" w:beforeAutospacing="1" w:after="100" w:afterAutospacing="1" w:line="240" w:lineRule="auto"/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lastRenderedPageBreak/>
        <w:drawing>
          <wp:inline distT="0" distB="0" distL="0" distR="0" wp14:anchorId="035ECA9D" wp14:editId="6B07CE0A">
            <wp:extent cx="5943600" cy="3343275"/>
            <wp:effectExtent l="0" t="0" r="0" b="9525"/>
            <wp:docPr id="197192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256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F9B6" w14:textId="46E097A8" w:rsidR="00B2555B" w:rsidRPr="003A2DDB" w:rsidRDefault="00B2555B" w:rsidP="00CC4FEC">
      <w:pPr>
        <w:pStyle w:val="NormalWeb"/>
        <w:shd w:val="clear" w:color="auto" w:fill="FFFFFF"/>
        <w:spacing w:before="100" w:beforeAutospacing="1" w:after="100" w:afterAutospacing="1" w:line="240" w:lineRule="auto"/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3126D476" wp14:editId="3754FFCD">
            <wp:extent cx="5943600" cy="3343275"/>
            <wp:effectExtent l="0" t="0" r="0" b="9525"/>
            <wp:docPr id="120872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21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8E20" w14:textId="00826745" w:rsidR="00B2555B" w:rsidRPr="003A2DDB" w:rsidRDefault="00B2555B" w:rsidP="00CC4FEC">
      <w:pPr>
        <w:pStyle w:val="NormalWeb"/>
        <w:shd w:val="clear" w:color="auto" w:fill="FFFFFF"/>
        <w:spacing w:before="100" w:beforeAutospacing="1" w:after="100" w:afterAutospacing="1" w:line="240" w:lineRule="auto"/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lastRenderedPageBreak/>
        <w:drawing>
          <wp:inline distT="0" distB="0" distL="0" distR="0" wp14:anchorId="25C07F6F" wp14:editId="61FFC93D">
            <wp:extent cx="5226148" cy="2939708"/>
            <wp:effectExtent l="0" t="0" r="0" b="0"/>
            <wp:docPr id="46097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790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0420" cy="294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F209" w14:textId="77777777" w:rsidR="002A6C5E" w:rsidRPr="003A2DDB" w:rsidRDefault="002A6C5E" w:rsidP="00FE7F12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ind w:firstLine="0"/>
        <w:outlineLvl w:val="1"/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</w:pPr>
    </w:p>
    <w:p w14:paraId="4EF4F866" w14:textId="77777777" w:rsidR="00213112" w:rsidRPr="003A2DDB" w:rsidRDefault="00213112" w:rsidP="00213112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 w:line="240" w:lineRule="auto"/>
        <w:ind w:firstLine="0"/>
        <w:outlineLvl w:val="1"/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b/>
          <w:bCs/>
          <w:szCs w:val="22"/>
          <w:lang w:val="en-IN" w:eastAsia="en-IN"/>
        </w:rPr>
        <w:t>Task 4: Create and Configure Your File System</w:t>
      </w:r>
    </w:p>
    <w:p w14:paraId="68CE3359" w14:textId="26613FE3" w:rsidR="00FE7F12" w:rsidRPr="003A2DDB" w:rsidRDefault="00213112" w:rsidP="0041142C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hAnsiTheme="majorHAnsi" w:cstheme="majorHAnsi"/>
          <w:szCs w:val="22"/>
          <w:shd w:val="clear" w:color="auto" w:fill="FFFFFF"/>
        </w:rPr>
        <w:t xml:space="preserve">In this task, </w:t>
      </w:r>
      <w:r w:rsidR="00BD7BB5">
        <w:rPr>
          <w:rFonts w:asciiTheme="majorHAnsi" w:hAnsiTheme="majorHAnsi" w:cstheme="majorHAnsi"/>
          <w:szCs w:val="22"/>
          <w:shd w:val="clear" w:color="auto" w:fill="FFFFFF"/>
        </w:rPr>
        <w:t>we</w:t>
      </w:r>
      <w:r w:rsidRPr="003A2DDB">
        <w:rPr>
          <w:rFonts w:asciiTheme="majorHAnsi" w:hAnsiTheme="majorHAnsi" w:cstheme="majorHAnsi"/>
          <w:szCs w:val="22"/>
          <w:shd w:val="clear" w:color="auto" w:fill="FFFFFF"/>
        </w:rPr>
        <w:t xml:space="preserve"> will add the new volume to a Linux instance as an ext3 file system under the /mnt/data-store mount point.</w:t>
      </w:r>
    </w:p>
    <w:p w14:paraId="47DEE27C" w14:textId="684CD8B9" w:rsidR="00F32F55" w:rsidRPr="003A2DDB" w:rsidRDefault="00F32F55" w:rsidP="00BD7BB5">
      <w:pPr>
        <w:shd w:val="clear" w:color="auto" w:fill="FFFFFF"/>
        <w:spacing w:before="100" w:before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View the storage available on your instance:1</w:t>
      </w:r>
    </w:p>
    <w:p w14:paraId="4CA3830B" w14:textId="77777777" w:rsidR="00F32F55" w:rsidRPr="003A2DDB" w:rsidRDefault="00F32F55" w:rsidP="00BD7BB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df -h</w:t>
      </w:r>
    </w:p>
    <w:p w14:paraId="0864E8FE" w14:textId="1DF90737" w:rsidR="0041142C" w:rsidRPr="003A2DDB" w:rsidRDefault="0041142C" w:rsidP="00F32F55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 </w:t>
      </w:r>
      <w:r w:rsidR="00F32F55"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75969A20" wp14:editId="67A5BE0F">
            <wp:extent cx="5014350" cy="2820572"/>
            <wp:effectExtent l="0" t="0" r="0" b="0"/>
            <wp:docPr id="189174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412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4350" cy="28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A446" w14:textId="77777777" w:rsidR="00BD7BB5" w:rsidRDefault="00BD7BB5" w:rsidP="00F32F55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77A84057" w14:textId="2CD8058C" w:rsidR="00F32F55" w:rsidRPr="003A2DDB" w:rsidRDefault="00F32F55" w:rsidP="00F32F55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lastRenderedPageBreak/>
        <w:t>Create an ext3 file system on the new volume:1</w:t>
      </w:r>
    </w:p>
    <w:p w14:paraId="0CB94445" w14:textId="77777777" w:rsidR="00F32F55" w:rsidRPr="003A2DDB" w:rsidRDefault="00F32F55" w:rsidP="00F32F5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sudo mkfs -t ext3 /dev/sdf</w:t>
      </w:r>
    </w:p>
    <w:p w14:paraId="603F25B6" w14:textId="77777777" w:rsidR="006F1A6F" w:rsidRPr="003A2DDB" w:rsidRDefault="006F1A6F" w:rsidP="00F32F5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296564A5" w14:textId="6E331FAC" w:rsidR="006F1A6F" w:rsidRPr="003A2DDB" w:rsidRDefault="006F1A6F" w:rsidP="00F32F5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noProof/>
          <w:szCs w:val="22"/>
          <w:lang w:val="en-IN" w:eastAsia="en-IN"/>
        </w:rPr>
        <w:drawing>
          <wp:inline distT="0" distB="0" distL="0" distR="0" wp14:anchorId="3A530A5D" wp14:editId="74FAAA81">
            <wp:extent cx="5482391" cy="3207434"/>
            <wp:effectExtent l="0" t="0" r="4445" b="0"/>
            <wp:docPr id="155916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60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659" cy="321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273F" w14:textId="5E340508" w:rsidR="006F1A6F" w:rsidRPr="003A2DDB" w:rsidRDefault="006F1A6F" w:rsidP="006F1A6F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Create a directory for mounting the new storage volume1</w:t>
      </w:r>
    </w:p>
    <w:p w14:paraId="3FF793FF" w14:textId="77777777" w:rsidR="006F1A6F" w:rsidRPr="003A2DDB" w:rsidRDefault="006F1A6F" w:rsidP="006F1A6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sudo mkdir /mnt/data-store</w:t>
      </w:r>
    </w:p>
    <w:p w14:paraId="209FE286" w14:textId="0775A0A0" w:rsidR="006F1A6F" w:rsidRPr="003A2DDB" w:rsidRDefault="006F1A6F" w:rsidP="006F1A6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noProof/>
          <w:szCs w:val="22"/>
          <w:lang w:val="en-IN" w:eastAsia="en-IN"/>
        </w:rPr>
        <w:drawing>
          <wp:inline distT="0" distB="0" distL="0" distR="0" wp14:anchorId="469FCB5A" wp14:editId="3D4D6A53">
            <wp:extent cx="5528603" cy="3262230"/>
            <wp:effectExtent l="0" t="0" r="0" b="0"/>
            <wp:docPr id="173633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369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7703" cy="326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7DB" w14:textId="77777777" w:rsidR="006F1A6F" w:rsidRPr="003A2DDB" w:rsidRDefault="006F1A6F" w:rsidP="006F1A6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4E29D2C3" w14:textId="77777777" w:rsidR="00BD7BB5" w:rsidRDefault="00BD7BB5" w:rsidP="00BD7BB5">
      <w:pPr>
        <w:shd w:val="clear" w:color="auto" w:fill="FFFFFF"/>
        <w:spacing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3C816B61" w14:textId="297D7CCF" w:rsidR="006F1A6F" w:rsidRPr="003A2DDB" w:rsidRDefault="006F1A6F" w:rsidP="00BD7BB5">
      <w:pPr>
        <w:shd w:val="clear" w:color="auto" w:fill="FFFFFF"/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lastRenderedPageBreak/>
        <w:t>Mount the new volume:1</w:t>
      </w:r>
    </w:p>
    <w:p w14:paraId="4C014513" w14:textId="77777777" w:rsidR="006F1A6F" w:rsidRPr="003A2DDB" w:rsidRDefault="006F1A6F" w:rsidP="00BD7BB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  <w:r w:rsidRPr="003A2DDB">
        <w:rPr>
          <w:rFonts w:asciiTheme="majorHAnsi" w:eastAsia="Times New Roman" w:hAnsiTheme="majorHAnsi" w:cstheme="majorHAnsi"/>
          <w:szCs w:val="22"/>
          <w:lang w:val="en-IN" w:eastAsia="en-IN"/>
        </w:rPr>
        <w:t>sudo mount /dev/sdf /mnt/data-store</w:t>
      </w:r>
    </w:p>
    <w:p w14:paraId="6D07265E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21464F2A" wp14:editId="716674DA">
            <wp:extent cx="4213274" cy="4072770"/>
            <wp:effectExtent l="0" t="0" r="0" b="4445"/>
            <wp:docPr id="180675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548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8730" cy="408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C2B5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3FD6A21A" wp14:editId="28159AEF">
            <wp:extent cx="5731510" cy="2470785"/>
            <wp:effectExtent l="0" t="0" r="2540" b="5715"/>
            <wp:docPr id="213542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25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7C96" w14:textId="77777777" w:rsidR="00296F2E" w:rsidRDefault="00296F2E" w:rsidP="00296F2E">
      <w:pPr>
        <w:rPr>
          <w:rFonts w:asciiTheme="majorHAnsi" w:hAnsiTheme="majorHAnsi" w:cstheme="majorHAnsi"/>
          <w:szCs w:val="22"/>
        </w:rPr>
      </w:pPr>
    </w:p>
    <w:p w14:paraId="7936244D" w14:textId="77777777" w:rsidR="00BD7BB5" w:rsidRPr="003A2DDB" w:rsidRDefault="00BD7BB5" w:rsidP="00296F2E">
      <w:pPr>
        <w:rPr>
          <w:rFonts w:asciiTheme="majorHAnsi" w:hAnsiTheme="majorHAnsi" w:cstheme="majorHAnsi"/>
          <w:szCs w:val="22"/>
        </w:rPr>
      </w:pPr>
    </w:p>
    <w:p w14:paraId="2C19505F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</w:p>
    <w:p w14:paraId="622D2A18" w14:textId="77777777" w:rsidR="00296F2E" w:rsidRPr="003A2DDB" w:rsidRDefault="00296F2E" w:rsidP="00BD7BB5">
      <w:pPr>
        <w:ind w:firstLine="0"/>
        <w:rPr>
          <w:rFonts w:asciiTheme="majorHAnsi" w:hAnsiTheme="majorHAnsi" w:cstheme="majorHAnsi"/>
          <w:b/>
          <w:bCs/>
          <w:szCs w:val="22"/>
        </w:rPr>
      </w:pPr>
      <w:r w:rsidRPr="003A2DDB">
        <w:rPr>
          <w:rFonts w:asciiTheme="majorHAnsi" w:hAnsiTheme="majorHAnsi" w:cstheme="majorHAnsi"/>
          <w:b/>
          <w:bCs/>
          <w:szCs w:val="22"/>
        </w:rPr>
        <w:lastRenderedPageBreak/>
        <w:t>Task 5 - Create an Amazon EBS Snapshot</w:t>
      </w:r>
    </w:p>
    <w:p w14:paraId="79B4D5E6" w14:textId="77777777" w:rsidR="00296F2E" w:rsidRPr="003A2DDB" w:rsidRDefault="00296F2E" w:rsidP="00BD7BB5">
      <w:pPr>
        <w:ind w:firstLine="0"/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szCs w:val="22"/>
        </w:rPr>
        <w:t>Creating snapshot of the volume</w:t>
      </w:r>
    </w:p>
    <w:p w14:paraId="297ECA13" w14:textId="77777777" w:rsidR="00296F2E" w:rsidRPr="003A2DDB" w:rsidRDefault="00296F2E" w:rsidP="00BD7BB5">
      <w:pPr>
        <w:ind w:firstLine="0"/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5FE59458" wp14:editId="7B911E1C">
            <wp:extent cx="4724399" cy="3554144"/>
            <wp:effectExtent l="19050" t="19050" r="19685" b="27305"/>
            <wp:docPr id="182036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67581" name=""/>
                    <pic:cNvPicPr/>
                  </pic:nvPicPr>
                  <pic:blipFill rotWithShape="1">
                    <a:blip r:embed="rId30"/>
                    <a:srcRect t="6528"/>
                    <a:stretch/>
                  </pic:blipFill>
                  <pic:spPr bwMode="auto">
                    <a:xfrm>
                      <a:off x="0" y="0"/>
                      <a:ext cx="4724809" cy="35544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AF593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</w:p>
    <w:p w14:paraId="254BC47F" w14:textId="77777777" w:rsidR="00296F2E" w:rsidRPr="003A2DDB" w:rsidRDefault="00296F2E" w:rsidP="00BD7BB5">
      <w:pPr>
        <w:ind w:firstLine="90"/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0A14267E" wp14:editId="4B4B5BE3">
            <wp:extent cx="5731510" cy="2417005"/>
            <wp:effectExtent l="19050" t="19050" r="21590" b="21590"/>
            <wp:docPr id="15637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1316" name=""/>
                    <pic:cNvPicPr/>
                  </pic:nvPicPr>
                  <pic:blipFill rotWithShape="1">
                    <a:blip r:embed="rId31"/>
                    <a:srcRect t="5316"/>
                    <a:stretch/>
                  </pic:blipFill>
                  <pic:spPr bwMode="auto">
                    <a:xfrm>
                      <a:off x="0" y="0"/>
                      <a:ext cx="5731510" cy="24170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E0989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</w:p>
    <w:p w14:paraId="2380CD59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</w:p>
    <w:p w14:paraId="1F529D7C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lastRenderedPageBreak/>
        <w:drawing>
          <wp:inline distT="0" distB="0" distL="0" distR="0" wp14:anchorId="47543987" wp14:editId="75FC6192">
            <wp:extent cx="5730609" cy="1570990"/>
            <wp:effectExtent l="19050" t="19050" r="22860" b="10160"/>
            <wp:docPr id="121998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87177" name=""/>
                    <pic:cNvPicPr/>
                  </pic:nvPicPr>
                  <pic:blipFill rotWithShape="1">
                    <a:blip r:embed="rId32"/>
                    <a:srcRect t="6521"/>
                    <a:stretch/>
                  </pic:blipFill>
                  <pic:spPr bwMode="auto">
                    <a:xfrm>
                      <a:off x="0" y="0"/>
                      <a:ext cx="5731510" cy="1571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062D5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szCs w:val="22"/>
        </w:rPr>
        <w:t>File deleted</w:t>
      </w:r>
    </w:p>
    <w:p w14:paraId="03B809D5" w14:textId="1B97E7E7" w:rsidR="00296F2E" w:rsidRPr="003A2DDB" w:rsidRDefault="00296F2E" w:rsidP="00BD7BB5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16DC23B5" wp14:editId="165282E4">
            <wp:extent cx="5731510" cy="1228090"/>
            <wp:effectExtent l="19050" t="19050" r="21590" b="10160"/>
            <wp:docPr id="197536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691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DE20E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b/>
          <w:bCs/>
          <w:szCs w:val="22"/>
        </w:rPr>
        <w:t>Task 6 - Restore the Amazon EBS Snapshot</w:t>
      </w:r>
    </w:p>
    <w:p w14:paraId="1AB61D56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767417C7" wp14:editId="5BA18426">
            <wp:extent cx="5731510" cy="2796247"/>
            <wp:effectExtent l="19050" t="19050" r="21590" b="23495"/>
            <wp:docPr id="18317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4750" name=""/>
                    <pic:cNvPicPr/>
                  </pic:nvPicPr>
                  <pic:blipFill rotWithShape="1">
                    <a:blip r:embed="rId34"/>
                    <a:srcRect t="3937"/>
                    <a:stretch/>
                  </pic:blipFill>
                  <pic:spPr bwMode="auto">
                    <a:xfrm>
                      <a:off x="0" y="0"/>
                      <a:ext cx="5731510" cy="2796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03572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</w:p>
    <w:p w14:paraId="525F4203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lastRenderedPageBreak/>
        <w:drawing>
          <wp:inline distT="0" distB="0" distL="0" distR="0" wp14:anchorId="313252F5" wp14:editId="7C560866">
            <wp:extent cx="5731510" cy="2525297"/>
            <wp:effectExtent l="19050" t="19050" r="21590" b="27940"/>
            <wp:docPr id="102954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41202" name=""/>
                    <pic:cNvPicPr/>
                  </pic:nvPicPr>
                  <pic:blipFill rotWithShape="1">
                    <a:blip r:embed="rId35"/>
                    <a:srcRect t="3311"/>
                    <a:stretch/>
                  </pic:blipFill>
                  <pic:spPr bwMode="auto">
                    <a:xfrm>
                      <a:off x="0" y="0"/>
                      <a:ext cx="5731510" cy="2525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440A3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4B840EAF" wp14:editId="6C58403B">
            <wp:extent cx="5731510" cy="1966448"/>
            <wp:effectExtent l="19050" t="19050" r="21590" b="15240"/>
            <wp:docPr id="96940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00312" name=""/>
                    <pic:cNvPicPr/>
                  </pic:nvPicPr>
                  <pic:blipFill rotWithShape="1">
                    <a:blip r:embed="rId36"/>
                    <a:srcRect t="4538"/>
                    <a:stretch/>
                  </pic:blipFill>
                  <pic:spPr bwMode="auto">
                    <a:xfrm>
                      <a:off x="0" y="0"/>
                      <a:ext cx="5731510" cy="19664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07500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02813E06" wp14:editId="25C475B0">
            <wp:extent cx="5731510" cy="2496576"/>
            <wp:effectExtent l="19050" t="19050" r="21590" b="18415"/>
            <wp:docPr id="18875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3935" name=""/>
                    <pic:cNvPicPr/>
                  </pic:nvPicPr>
                  <pic:blipFill rotWithShape="1">
                    <a:blip r:embed="rId37"/>
                    <a:srcRect t="4130"/>
                    <a:stretch/>
                  </pic:blipFill>
                  <pic:spPr bwMode="auto">
                    <a:xfrm>
                      <a:off x="0" y="0"/>
                      <a:ext cx="5731510" cy="24965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34ED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lastRenderedPageBreak/>
        <w:drawing>
          <wp:inline distT="0" distB="0" distL="0" distR="0" wp14:anchorId="1A84A542" wp14:editId="6DC486BA">
            <wp:extent cx="5731510" cy="4066540"/>
            <wp:effectExtent l="19050" t="19050" r="21590" b="10160"/>
            <wp:docPr id="101179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981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C3D38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27717ECA" wp14:editId="1A168013">
            <wp:extent cx="5731510" cy="1407112"/>
            <wp:effectExtent l="19050" t="19050" r="21590" b="22225"/>
            <wp:docPr id="62638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80667" name=""/>
                    <pic:cNvPicPr/>
                  </pic:nvPicPr>
                  <pic:blipFill rotWithShape="1">
                    <a:blip r:embed="rId39"/>
                    <a:srcRect t="5342" b="-1"/>
                    <a:stretch/>
                  </pic:blipFill>
                  <pic:spPr bwMode="auto">
                    <a:xfrm>
                      <a:off x="0" y="0"/>
                      <a:ext cx="5731510" cy="14071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54E01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21623113" wp14:editId="4F0171CE">
            <wp:extent cx="5617845" cy="1367790"/>
            <wp:effectExtent l="19050" t="19050" r="20955" b="22860"/>
            <wp:docPr id="95020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058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5659" cy="1381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E7333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</w:p>
    <w:p w14:paraId="450B1129" w14:textId="77777777" w:rsidR="00BD7BB5" w:rsidRDefault="00BD7BB5" w:rsidP="00BD7BB5">
      <w:pPr>
        <w:ind w:firstLine="0"/>
        <w:rPr>
          <w:rFonts w:asciiTheme="majorHAnsi" w:hAnsiTheme="majorHAnsi" w:cstheme="majorHAnsi"/>
          <w:szCs w:val="22"/>
        </w:rPr>
      </w:pPr>
    </w:p>
    <w:p w14:paraId="7491903B" w14:textId="02886158" w:rsidR="00296F2E" w:rsidRPr="003A2DDB" w:rsidRDefault="00296F2E" w:rsidP="00BD7BB5">
      <w:pPr>
        <w:ind w:firstLine="0"/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szCs w:val="22"/>
        </w:rPr>
        <w:lastRenderedPageBreak/>
        <w:t>Lab ended</w:t>
      </w:r>
    </w:p>
    <w:p w14:paraId="0F572B89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  <w:r w:rsidRPr="003A2DDB">
        <w:rPr>
          <w:rFonts w:asciiTheme="majorHAnsi" w:hAnsiTheme="majorHAnsi" w:cstheme="majorHAnsi"/>
          <w:noProof/>
          <w:szCs w:val="22"/>
        </w:rPr>
        <w:drawing>
          <wp:inline distT="0" distB="0" distL="0" distR="0" wp14:anchorId="0577C5C1" wp14:editId="5EEA2F63">
            <wp:extent cx="5731510" cy="2642870"/>
            <wp:effectExtent l="19050" t="19050" r="21590" b="24130"/>
            <wp:docPr id="48316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638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6B25A" w14:textId="6A9DAC06" w:rsidR="00BD7BB5" w:rsidRPr="00BD7BB5" w:rsidRDefault="00BD7BB5" w:rsidP="00BD7BB5">
      <w:pPr>
        <w:shd w:val="clear" w:color="auto" w:fill="FFFFFF"/>
        <w:spacing w:before="192" w:after="192" w:line="276" w:lineRule="auto"/>
        <w:ind w:right="-270"/>
        <w:jc w:val="both"/>
        <w:rPr>
          <w:rFonts w:ascii="Open Sans" w:eastAsia="Times New Roman" w:hAnsi="Open Sans" w:cs="Open Sans"/>
          <w:color w:val="333333"/>
          <w:sz w:val="24"/>
          <w:lang w:val="en-IN" w:eastAsia="en-IN"/>
        </w:rPr>
      </w:pPr>
      <w:r w:rsidRPr="00BD7BB5">
        <w:rPr>
          <w:rFonts w:asciiTheme="majorHAnsi" w:hAnsiTheme="majorHAnsi" w:cstheme="majorHAnsi"/>
          <w:szCs w:val="22"/>
        </w:rPr>
        <w:t>Therefore, in this laboratory session, our emphasis is on Amazon Elastic Block Store (Amazon EBS), which serves as a crucial storage mechanism for Amazon EC2 instances. Throughout this lab, you will gain knowledge on creating an Amazon EBS volume, connecting it to an instance, implementing a file system on the volume, and subsequently creating a snapshot backup.</w:t>
      </w:r>
      <w:r w:rsidRPr="00BD7BB5">
        <w:rPr>
          <w:rFonts w:ascii="Open Sans" w:eastAsia="Times New Roman" w:hAnsi="Open Sans" w:cs="Open Sans"/>
          <w:color w:val="333333"/>
          <w:sz w:val="24"/>
          <w:lang w:val="en-IN" w:eastAsia="en-IN"/>
        </w:rPr>
        <w:t> </w:t>
      </w:r>
    </w:p>
    <w:p w14:paraId="1E2DE33D" w14:textId="55F4D6B9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</w:p>
    <w:p w14:paraId="6173650A" w14:textId="77777777" w:rsidR="00296F2E" w:rsidRPr="003A2DDB" w:rsidRDefault="00296F2E" w:rsidP="00BD7BB5">
      <w:pPr>
        <w:ind w:firstLine="0"/>
        <w:rPr>
          <w:rFonts w:asciiTheme="majorHAnsi" w:hAnsiTheme="majorHAnsi" w:cstheme="majorHAnsi"/>
          <w:szCs w:val="22"/>
        </w:rPr>
      </w:pPr>
    </w:p>
    <w:p w14:paraId="22F80E38" w14:textId="77777777" w:rsidR="00296F2E" w:rsidRPr="003A2DDB" w:rsidRDefault="00296F2E" w:rsidP="00296F2E">
      <w:pPr>
        <w:rPr>
          <w:rFonts w:asciiTheme="majorHAnsi" w:hAnsiTheme="majorHAnsi" w:cstheme="majorHAnsi"/>
          <w:szCs w:val="22"/>
        </w:rPr>
      </w:pPr>
    </w:p>
    <w:p w14:paraId="3070A8C4" w14:textId="77777777" w:rsidR="00296F2E" w:rsidRPr="003A2DDB" w:rsidRDefault="00296F2E" w:rsidP="006F1A6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3C12573F" w14:textId="77777777" w:rsidR="006F1A6F" w:rsidRPr="003A2DDB" w:rsidRDefault="006F1A6F" w:rsidP="006F1A6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1E663B76" w14:textId="77777777" w:rsidR="00F32F55" w:rsidRPr="003A2DDB" w:rsidRDefault="00F32F55" w:rsidP="00F32F55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0DAA24ED" w14:textId="77777777" w:rsidR="0041142C" w:rsidRPr="003A2DDB" w:rsidRDefault="0041142C" w:rsidP="00D64EB3">
      <w:pPr>
        <w:shd w:val="clear" w:color="auto" w:fill="FFFFFF"/>
        <w:spacing w:before="100" w:beforeAutospacing="1" w:after="100" w:afterAutospacing="1" w:line="240" w:lineRule="auto"/>
        <w:ind w:firstLine="0"/>
        <w:rPr>
          <w:rFonts w:asciiTheme="majorHAnsi" w:eastAsia="Times New Roman" w:hAnsiTheme="majorHAnsi" w:cstheme="majorHAnsi"/>
          <w:szCs w:val="22"/>
          <w:lang w:val="en-IN" w:eastAsia="en-IN"/>
        </w:rPr>
      </w:pPr>
    </w:p>
    <w:p w14:paraId="42AEB3BD" w14:textId="77777777" w:rsidR="00D64EB3" w:rsidRPr="003A2DDB" w:rsidRDefault="00D64EB3" w:rsidP="003E5010">
      <w:pPr>
        <w:pStyle w:val="TableFigure"/>
        <w:spacing w:after="160"/>
        <w:jc w:val="both"/>
        <w:rPr>
          <w:rFonts w:asciiTheme="majorHAnsi" w:eastAsia="Calibri" w:hAnsiTheme="majorHAnsi" w:cstheme="majorHAnsi"/>
          <w:szCs w:val="22"/>
        </w:rPr>
      </w:pPr>
    </w:p>
    <w:p w14:paraId="635FAD39" w14:textId="77777777" w:rsidR="003E5010" w:rsidRPr="003A2DDB" w:rsidRDefault="003E5010" w:rsidP="003E5010">
      <w:pPr>
        <w:pStyle w:val="TableFigure"/>
        <w:spacing w:after="160"/>
        <w:jc w:val="both"/>
        <w:rPr>
          <w:rFonts w:asciiTheme="majorHAnsi" w:eastAsia="Calibri" w:hAnsiTheme="majorHAnsi" w:cstheme="majorHAnsi"/>
          <w:szCs w:val="22"/>
        </w:rPr>
      </w:pPr>
    </w:p>
    <w:sectPr w:rsidR="003E5010" w:rsidRPr="003A2DDB">
      <w:footnotePr>
        <w:pos w:val="beneathText"/>
      </w:footnotePr>
      <w:pgSz w:w="12240" w:h="15840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AC9C0" w14:textId="77777777" w:rsidR="008C1EFB" w:rsidRDefault="008C1EFB">
      <w:pPr>
        <w:spacing w:line="240" w:lineRule="auto"/>
      </w:pPr>
      <w:r>
        <w:separator/>
      </w:r>
    </w:p>
    <w:p w14:paraId="58FAB4EC" w14:textId="77777777" w:rsidR="008C1EFB" w:rsidRDefault="008C1EFB"/>
  </w:endnote>
  <w:endnote w:type="continuationSeparator" w:id="0">
    <w:p w14:paraId="65C54E77" w14:textId="77777777" w:rsidR="008C1EFB" w:rsidRDefault="008C1EFB">
      <w:pPr>
        <w:spacing w:line="240" w:lineRule="auto"/>
      </w:pPr>
      <w:r>
        <w:continuationSeparator/>
      </w:r>
    </w:p>
    <w:p w14:paraId="5D6020A4" w14:textId="77777777" w:rsidR="008C1EFB" w:rsidRDefault="008C1E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2EE00" w14:textId="77777777" w:rsidR="008C1EFB" w:rsidRDefault="008C1EFB">
      <w:pPr>
        <w:spacing w:line="240" w:lineRule="auto"/>
      </w:pPr>
      <w:r>
        <w:separator/>
      </w:r>
    </w:p>
    <w:p w14:paraId="564138E9" w14:textId="77777777" w:rsidR="008C1EFB" w:rsidRDefault="008C1EFB"/>
  </w:footnote>
  <w:footnote w:type="continuationSeparator" w:id="0">
    <w:p w14:paraId="3B4C6524" w14:textId="77777777" w:rsidR="008C1EFB" w:rsidRDefault="008C1EFB">
      <w:pPr>
        <w:spacing w:line="240" w:lineRule="auto"/>
      </w:pPr>
      <w:r>
        <w:continuationSeparator/>
      </w:r>
    </w:p>
    <w:p w14:paraId="7CD0E4C0" w14:textId="77777777" w:rsidR="008C1EFB" w:rsidRDefault="008C1EF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00670C6A"/>
    <w:multiLevelType w:val="multilevel"/>
    <w:tmpl w:val="D0DAF952"/>
    <w:lvl w:ilvl="0">
      <w:start w:val="1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0EE52BB"/>
    <w:multiLevelType w:val="hybridMultilevel"/>
    <w:tmpl w:val="4468CB78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017501FB"/>
    <w:multiLevelType w:val="hybridMultilevel"/>
    <w:tmpl w:val="4A2E5F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28B46CB"/>
    <w:multiLevelType w:val="multilevel"/>
    <w:tmpl w:val="39EA2E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02C04173"/>
    <w:multiLevelType w:val="hybridMultilevel"/>
    <w:tmpl w:val="98321E9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03C66D79"/>
    <w:multiLevelType w:val="hybridMultilevel"/>
    <w:tmpl w:val="EBFEFB6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03F62EAF"/>
    <w:multiLevelType w:val="multilevel"/>
    <w:tmpl w:val="7D86E5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043A61A8"/>
    <w:multiLevelType w:val="hybridMultilevel"/>
    <w:tmpl w:val="FD0EC8E0"/>
    <w:lvl w:ilvl="0" w:tplc="A6463E2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06D67D21"/>
    <w:multiLevelType w:val="multilevel"/>
    <w:tmpl w:val="53963A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09372E39"/>
    <w:multiLevelType w:val="hybridMultilevel"/>
    <w:tmpl w:val="E96219D0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0AB1617D"/>
    <w:multiLevelType w:val="hybridMultilevel"/>
    <w:tmpl w:val="173CDAC2"/>
    <w:lvl w:ilvl="0" w:tplc="40090011">
      <w:start w:val="1"/>
      <w:numFmt w:val="decimal"/>
      <w:lvlText w:val="%1)"/>
      <w:lvlJc w:val="left"/>
      <w:pPr>
        <w:ind w:left="0" w:hanging="360"/>
      </w:p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1" w15:restartNumberingAfterBreak="0">
    <w:nsid w:val="0B2C4095"/>
    <w:multiLevelType w:val="hybridMultilevel"/>
    <w:tmpl w:val="CFD01DF8"/>
    <w:lvl w:ilvl="0" w:tplc="F30E0B0C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0C0B2890"/>
    <w:multiLevelType w:val="hybridMultilevel"/>
    <w:tmpl w:val="9C0E504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0C5E3694"/>
    <w:multiLevelType w:val="hybridMultilevel"/>
    <w:tmpl w:val="2A8A3D9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10FB1689"/>
    <w:multiLevelType w:val="hybridMultilevel"/>
    <w:tmpl w:val="3970DD86"/>
    <w:lvl w:ilvl="0" w:tplc="E3605758">
      <w:start w:val="1"/>
      <w:numFmt w:val="decimal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117E4A5A"/>
    <w:multiLevelType w:val="multilevel"/>
    <w:tmpl w:val="4566D5C2"/>
    <w:lvl w:ilvl="0">
      <w:start w:val="2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" w15:restartNumberingAfterBreak="0">
    <w:nsid w:val="11B451FE"/>
    <w:multiLevelType w:val="hybridMultilevel"/>
    <w:tmpl w:val="ADDC648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12167780"/>
    <w:multiLevelType w:val="hybridMultilevel"/>
    <w:tmpl w:val="E4BEF780"/>
    <w:lvl w:ilvl="0" w:tplc="A33CB5C0">
      <w:start w:val="1"/>
      <w:numFmt w:val="decimal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12ADF8FD"/>
    <w:multiLevelType w:val="hybridMultilevel"/>
    <w:tmpl w:val="6B2E4532"/>
    <w:lvl w:ilvl="0" w:tplc="E2FC8B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28F34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3BEAD71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6B62EF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7A714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1A42B0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04B9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1A070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2250BB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37E7C98"/>
    <w:multiLevelType w:val="hybridMultilevel"/>
    <w:tmpl w:val="4978F050"/>
    <w:lvl w:ilvl="0" w:tplc="40090011">
      <w:start w:val="1"/>
      <w:numFmt w:val="decimal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45356B8"/>
    <w:multiLevelType w:val="hybridMultilevel"/>
    <w:tmpl w:val="1A6E3A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45D5A57"/>
    <w:multiLevelType w:val="multilevel"/>
    <w:tmpl w:val="E08AC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824D33"/>
    <w:multiLevelType w:val="hybridMultilevel"/>
    <w:tmpl w:val="856E4DC0"/>
    <w:lvl w:ilvl="0" w:tplc="86BA24D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15894FF4"/>
    <w:multiLevelType w:val="multilevel"/>
    <w:tmpl w:val="04C45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62F4D69"/>
    <w:multiLevelType w:val="hybridMultilevel"/>
    <w:tmpl w:val="120823D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16527198"/>
    <w:multiLevelType w:val="hybridMultilevel"/>
    <w:tmpl w:val="251E6E2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1AAF675E"/>
    <w:multiLevelType w:val="hybridMultilevel"/>
    <w:tmpl w:val="99D299F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1AFB33C3"/>
    <w:multiLevelType w:val="hybridMultilevel"/>
    <w:tmpl w:val="EE4204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3962C0"/>
    <w:multiLevelType w:val="hybridMultilevel"/>
    <w:tmpl w:val="7260270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1D242521"/>
    <w:multiLevelType w:val="hybridMultilevel"/>
    <w:tmpl w:val="2260089E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1E01336B"/>
    <w:multiLevelType w:val="hybridMultilevel"/>
    <w:tmpl w:val="7774F97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1E776C3A"/>
    <w:multiLevelType w:val="hybridMultilevel"/>
    <w:tmpl w:val="FC90B540"/>
    <w:lvl w:ilvl="0" w:tplc="0CBCFAD0">
      <w:start w:val="1"/>
      <w:numFmt w:val="decimal"/>
      <w:lvlText w:val="(%1)"/>
      <w:lvlJc w:val="left"/>
      <w:pPr>
        <w:ind w:left="36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6A4228C"/>
    <w:multiLevelType w:val="hybridMultilevel"/>
    <w:tmpl w:val="B81CAEA4"/>
    <w:lvl w:ilvl="0" w:tplc="2EDE82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8515453"/>
    <w:multiLevelType w:val="hybridMultilevel"/>
    <w:tmpl w:val="817260A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29F963CB"/>
    <w:multiLevelType w:val="multilevel"/>
    <w:tmpl w:val="5DA63906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A6E6F69"/>
    <w:multiLevelType w:val="hybridMultilevel"/>
    <w:tmpl w:val="A6B4D5B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2D6234E2"/>
    <w:multiLevelType w:val="hybridMultilevel"/>
    <w:tmpl w:val="178EF75A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2DC21EB7"/>
    <w:multiLevelType w:val="hybridMultilevel"/>
    <w:tmpl w:val="7D56E2C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2E17564C"/>
    <w:multiLevelType w:val="hybridMultilevel"/>
    <w:tmpl w:val="D4AC752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33795F94"/>
    <w:multiLevelType w:val="multilevel"/>
    <w:tmpl w:val="16FE6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5E4253E"/>
    <w:multiLevelType w:val="hybridMultilevel"/>
    <w:tmpl w:val="0F382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82F34D9"/>
    <w:multiLevelType w:val="multilevel"/>
    <w:tmpl w:val="718A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9536240"/>
    <w:multiLevelType w:val="multilevel"/>
    <w:tmpl w:val="FCE8F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A871C6E"/>
    <w:multiLevelType w:val="multilevel"/>
    <w:tmpl w:val="DE0C2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3AB44916"/>
    <w:multiLevelType w:val="hybridMultilevel"/>
    <w:tmpl w:val="4D0415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E103D74"/>
    <w:multiLevelType w:val="multilevel"/>
    <w:tmpl w:val="8FF88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3E8F42EE"/>
    <w:multiLevelType w:val="hybridMultilevel"/>
    <w:tmpl w:val="BD5888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1CEFE26"/>
    <w:multiLevelType w:val="hybridMultilevel"/>
    <w:tmpl w:val="1ABC1DF2"/>
    <w:lvl w:ilvl="0" w:tplc="1C1E13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A4A0138A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E488D42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426290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C09CB41A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E378089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042ECBE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C9C9974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639A6AE4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45B32BB0"/>
    <w:multiLevelType w:val="multilevel"/>
    <w:tmpl w:val="77D4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653313B"/>
    <w:multiLevelType w:val="hybridMultilevel"/>
    <w:tmpl w:val="CEE2361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466D086E"/>
    <w:multiLevelType w:val="hybridMultilevel"/>
    <w:tmpl w:val="4ABCA58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46863C40"/>
    <w:multiLevelType w:val="multilevel"/>
    <w:tmpl w:val="3E7CA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6F72969"/>
    <w:multiLevelType w:val="hybridMultilevel"/>
    <w:tmpl w:val="BC6CF5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7606695"/>
    <w:multiLevelType w:val="multilevel"/>
    <w:tmpl w:val="527E2B4A"/>
    <w:lvl w:ilvl="0">
      <w:start w:val="1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4" w15:restartNumberingAfterBreak="0">
    <w:nsid w:val="47906B5F"/>
    <w:multiLevelType w:val="hybridMultilevel"/>
    <w:tmpl w:val="B310FC34"/>
    <w:lvl w:ilvl="0" w:tplc="099CFB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88C91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3CE6995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278AE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02DC7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F99C89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B263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5A01A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D6E252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84241E9"/>
    <w:multiLevelType w:val="hybridMultilevel"/>
    <w:tmpl w:val="A91E58E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48CB4F9F"/>
    <w:multiLevelType w:val="hybridMultilevel"/>
    <w:tmpl w:val="85C686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A753C32"/>
    <w:multiLevelType w:val="hybridMultilevel"/>
    <w:tmpl w:val="19567A5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4AAC6276"/>
    <w:multiLevelType w:val="hybridMultilevel"/>
    <w:tmpl w:val="19D69B3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4B9E2D84"/>
    <w:multiLevelType w:val="hybridMultilevel"/>
    <w:tmpl w:val="296EAAB6"/>
    <w:lvl w:ilvl="0" w:tplc="23E0B69C">
      <w:numFmt w:val="bullet"/>
      <w:lvlText w:val="•"/>
      <w:lvlJc w:val="left"/>
      <w:pPr>
        <w:ind w:left="720" w:hanging="72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1100713"/>
    <w:multiLevelType w:val="hybridMultilevel"/>
    <w:tmpl w:val="26DC51C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52537F55"/>
    <w:multiLevelType w:val="hybridMultilevel"/>
    <w:tmpl w:val="7F044C2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530F2783"/>
    <w:multiLevelType w:val="hybridMultilevel"/>
    <w:tmpl w:val="F3D00DC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53B2291C"/>
    <w:multiLevelType w:val="multilevel"/>
    <w:tmpl w:val="B6A2DCE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3F23101"/>
    <w:multiLevelType w:val="hybridMultilevel"/>
    <w:tmpl w:val="858CD4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6507968"/>
    <w:multiLevelType w:val="hybridMultilevel"/>
    <w:tmpl w:val="9CDACA3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585C7E8C"/>
    <w:multiLevelType w:val="hybridMultilevel"/>
    <w:tmpl w:val="795060E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59D63573"/>
    <w:multiLevelType w:val="hybridMultilevel"/>
    <w:tmpl w:val="2CBA3D9C"/>
    <w:lvl w:ilvl="0" w:tplc="B278418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59F378E4"/>
    <w:multiLevelType w:val="multilevel"/>
    <w:tmpl w:val="2C180628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9" w15:restartNumberingAfterBreak="0">
    <w:nsid w:val="5A9C508C"/>
    <w:multiLevelType w:val="hybridMultilevel"/>
    <w:tmpl w:val="A89281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AD01B86"/>
    <w:multiLevelType w:val="hybridMultilevel"/>
    <w:tmpl w:val="181AE75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5C38219B"/>
    <w:multiLevelType w:val="hybridMultilevel"/>
    <w:tmpl w:val="D3E4764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 w15:restartNumberingAfterBreak="0">
    <w:nsid w:val="5D137976"/>
    <w:multiLevelType w:val="hybridMultilevel"/>
    <w:tmpl w:val="D0D0446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5E897C58"/>
    <w:multiLevelType w:val="hybridMultilevel"/>
    <w:tmpl w:val="311EADD8"/>
    <w:lvl w:ilvl="0" w:tplc="40090001">
      <w:start w:val="1"/>
      <w:numFmt w:val="bullet"/>
      <w:lvlText w:val=""/>
      <w:lvlJc w:val="left"/>
      <w:pPr>
        <w:ind w:left="5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72" w:hanging="360"/>
      </w:pPr>
      <w:rPr>
        <w:rFonts w:ascii="Wingdings" w:hAnsi="Wingdings" w:hint="default"/>
      </w:rPr>
    </w:lvl>
  </w:abstractNum>
  <w:abstractNum w:abstractNumId="84" w15:restartNumberingAfterBreak="0">
    <w:nsid w:val="5EA06AF5"/>
    <w:multiLevelType w:val="hybridMultilevel"/>
    <w:tmpl w:val="BA549716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D0B40400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5" w15:restartNumberingAfterBreak="0">
    <w:nsid w:val="5FFB61A4"/>
    <w:multiLevelType w:val="hybridMultilevel"/>
    <w:tmpl w:val="1456971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 w15:restartNumberingAfterBreak="0">
    <w:nsid w:val="60A27133"/>
    <w:multiLevelType w:val="hybridMultilevel"/>
    <w:tmpl w:val="EA7411BE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 w15:restartNumberingAfterBreak="0">
    <w:nsid w:val="61F712A3"/>
    <w:multiLevelType w:val="hybridMultilevel"/>
    <w:tmpl w:val="446A05A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8" w15:restartNumberingAfterBreak="0">
    <w:nsid w:val="63CF3586"/>
    <w:multiLevelType w:val="hybridMultilevel"/>
    <w:tmpl w:val="49BE84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4683714"/>
    <w:multiLevelType w:val="hybridMultilevel"/>
    <w:tmpl w:val="859641F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0" w15:restartNumberingAfterBreak="0">
    <w:nsid w:val="66790874"/>
    <w:multiLevelType w:val="hybridMultilevel"/>
    <w:tmpl w:val="F4144DD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1" w15:restartNumberingAfterBreak="0">
    <w:nsid w:val="67113354"/>
    <w:multiLevelType w:val="hybridMultilevel"/>
    <w:tmpl w:val="B71C22E6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2" w15:restartNumberingAfterBreak="0">
    <w:nsid w:val="67E51C0A"/>
    <w:multiLevelType w:val="hybridMultilevel"/>
    <w:tmpl w:val="CDF490B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 w15:restartNumberingAfterBreak="0">
    <w:nsid w:val="6DBE71EB"/>
    <w:multiLevelType w:val="hybridMultilevel"/>
    <w:tmpl w:val="4EF220F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6ED05F9A"/>
    <w:multiLevelType w:val="multilevel"/>
    <w:tmpl w:val="E222B7E2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EDD628F"/>
    <w:multiLevelType w:val="hybridMultilevel"/>
    <w:tmpl w:val="46C8BA3E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40090011">
      <w:start w:val="1"/>
      <w:numFmt w:val="decimal"/>
      <w:lvlText w:val="%2)"/>
      <w:lvlJc w:val="left"/>
      <w:pPr>
        <w:ind w:left="36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6" w15:restartNumberingAfterBreak="0">
    <w:nsid w:val="731B2A01"/>
    <w:multiLevelType w:val="hybridMultilevel"/>
    <w:tmpl w:val="85907D14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739E36B0"/>
    <w:multiLevelType w:val="hybridMultilevel"/>
    <w:tmpl w:val="2D80F6CC"/>
    <w:lvl w:ilvl="0" w:tplc="23E0B69C">
      <w:numFmt w:val="bullet"/>
      <w:lvlText w:val="•"/>
      <w:lvlJc w:val="left"/>
      <w:pPr>
        <w:ind w:left="720" w:hanging="72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 w15:restartNumberingAfterBreak="0">
    <w:nsid w:val="758F3AB4"/>
    <w:multiLevelType w:val="hybridMultilevel"/>
    <w:tmpl w:val="A192F3E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 w15:restartNumberingAfterBreak="0">
    <w:nsid w:val="7BF83B98"/>
    <w:multiLevelType w:val="hybridMultilevel"/>
    <w:tmpl w:val="D072576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7F496322"/>
    <w:multiLevelType w:val="hybridMultilevel"/>
    <w:tmpl w:val="BDF29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3753049">
    <w:abstractNumId w:val="9"/>
  </w:num>
  <w:num w:numId="2" w16cid:durableId="1672021673">
    <w:abstractNumId w:val="7"/>
  </w:num>
  <w:num w:numId="3" w16cid:durableId="1661418664">
    <w:abstractNumId w:val="6"/>
  </w:num>
  <w:num w:numId="4" w16cid:durableId="28338585">
    <w:abstractNumId w:val="5"/>
  </w:num>
  <w:num w:numId="5" w16cid:durableId="10451996">
    <w:abstractNumId w:val="4"/>
  </w:num>
  <w:num w:numId="6" w16cid:durableId="1118185191">
    <w:abstractNumId w:val="8"/>
  </w:num>
  <w:num w:numId="7" w16cid:durableId="944580785">
    <w:abstractNumId w:val="3"/>
  </w:num>
  <w:num w:numId="8" w16cid:durableId="1728843970">
    <w:abstractNumId w:val="2"/>
  </w:num>
  <w:num w:numId="9" w16cid:durableId="261961369">
    <w:abstractNumId w:val="1"/>
  </w:num>
  <w:num w:numId="10" w16cid:durableId="940600249">
    <w:abstractNumId w:val="0"/>
  </w:num>
  <w:num w:numId="11" w16cid:durableId="1773084239">
    <w:abstractNumId w:val="9"/>
    <w:lvlOverride w:ilvl="0">
      <w:startOverride w:val="1"/>
    </w:lvlOverride>
  </w:num>
  <w:num w:numId="12" w16cid:durableId="2062895533">
    <w:abstractNumId w:val="60"/>
  </w:num>
  <w:num w:numId="13" w16cid:durableId="1615405029">
    <w:abstractNumId w:val="17"/>
  </w:num>
  <w:num w:numId="14" w16cid:durableId="1171140406">
    <w:abstractNumId w:val="77"/>
  </w:num>
  <w:num w:numId="15" w16cid:durableId="1558541681">
    <w:abstractNumId w:val="32"/>
  </w:num>
  <w:num w:numId="16" w16cid:durableId="1920552056">
    <w:abstractNumId w:val="83"/>
  </w:num>
  <w:num w:numId="17" w16cid:durableId="288439092">
    <w:abstractNumId w:val="14"/>
  </w:num>
  <w:num w:numId="18" w16cid:durableId="678430225">
    <w:abstractNumId w:val="76"/>
  </w:num>
  <w:num w:numId="19" w16cid:durableId="2012218180">
    <w:abstractNumId w:val="99"/>
  </w:num>
  <w:num w:numId="20" w16cid:durableId="2127385848">
    <w:abstractNumId w:val="15"/>
  </w:num>
  <w:num w:numId="21" w16cid:durableId="1772503943">
    <w:abstractNumId w:val="88"/>
  </w:num>
  <w:num w:numId="22" w16cid:durableId="1746566501">
    <w:abstractNumId w:val="71"/>
  </w:num>
  <w:num w:numId="23" w16cid:durableId="369648592">
    <w:abstractNumId w:val="57"/>
  </w:num>
  <w:num w:numId="24" w16cid:durableId="1843856335">
    <w:abstractNumId w:val="54"/>
  </w:num>
  <w:num w:numId="25" w16cid:durableId="2136673797">
    <w:abstractNumId w:val="97"/>
  </w:num>
  <w:num w:numId="26" w16cid:durableId="1957365384">
    <w:abstractNumId w:val="69"/>
  </w:num>
  <w:num w:numId="27" w16cid:durableId="1607538319">
    <w:abstractNumId w:val="64"/>
  </w:num>
  <w:num w:numId="28" w16cid:durableId="1945334665">
    <w:abstractNumId w:val="43"/>
  </w:num>
  <w:num w:numId="29" w16cid:durableId="1951084411">
    <w:abstractNumId w:val="47"/>
  </w:num>
  <w:num w:numId="30" w16cid:durableId="714698853">
    <w:abstractNumId w:val="28"/>
  </w:num>
  <w:num w:numId="31" w16cid:durableId="2055959071">
    <w:abstractNumId w:val="82"/>
  </w:num>
  <w:num w:numId="32" w16cid:durableId="630094604">
    <w:abstractNumId w:val="70"/>
  </w:num>
  <w:num w:numId="33" w16cid:durableId="895315935">
    <w:abstractNumId w:val="36"/>
  </w:num>
  <w:num w:numId="34" w16cid:durableId="1433938868">
    <w:abstractNumId w:val="87"/>
  </w:num>
  <w:num w:numId="35" w16cid:durableId="522788107">
    <w:abstractNumId w:val="85"/>
  </w:num>
  <w:num w:numId="36" w16cid:durableId="439839114">
    <w:abstractNumId w:val="40"/>
  </w:num>
  <w:num w:numId="37" w16cid:durableId="1975789019">
    <w:abstractNumId w:val="24"/>
  </w:num>
  <w:num w:numId="38" w16cid:durableId="1679889172">
    <w:abstractNumId w:val="27"/>
  </w:num>
  <w:num w:numId="39" w16cid:durableId="1819805193">
    <w:abstractNumId w:val="41"/>
  </w:num>
  <w:num w:numId="40" w16cid:durableId="557015626">
    <w:abstractNumId w:val="11"/>
  </w:num>
  <w:num w:numId="41" w16cid:durableId="1131097163">
    <w:abstractNumId w:val="53"/>
  </w:num>
  <w:num w:numId="42" w16cid:durableId="1707870494">
    <w:abstractNumId w:val="55"/>
  </w:num>
  <w:num w:numId="43" w16cid:durableId="1209417690">
    <w:abstractNumId w:val="33"/>
  </w:num>
  <w:num w:numId="44" w16cid:durableId="1436897287">
    <w:abstractNumId w:val="49"/>
  </w:num>
  <w:num w:numId="45" w16cid:durableId="1542354841">
    <w:abstractNumId w:val="21"/>
  </w:num>
  <w:num w:numId="46" w16cid:durableId="242036537">
    <w:abstractNumId w:val="84"/>
  </w:num>
  <w:num w:numId="47" w16cid:durableId="1982424424">
    <w:abstractNumId w:val="29"/>
  </w:num>
  <w:num w:numId="48" w16cid:durableId="1211114248">
    <w:abstractNumId w:val="95"/>
  </w:num>
  <w:num w:numId="49" w16cid:durableId="1777019927">
    <w:abstractNumId w:val="48"/>
  </w:num>
  <w:num w:numId="50" w16cid:durableId="592201655">
    <w:abstractNumId w:val="20"/>
  </w:num>
  <w:num w:numId="51" w16cid:durableId="1904481657">
    <w:abstractNumId w:val="19"/>
  </w:num>
  <w:num w:numId="52" w16cid:durableId="1372806317">
    <w:abstractNumId w:val="46"/>
  </w:num>
  <w:num w:numId="53" w16cid:durableId="2007705425">
    <w:abstractNumId w:val="12"/>
  </w:num>
  <w:num w:numId="54" w16cid:durableId="1021510580">
    <w:abstractNumId w:val="74"/>
  </w:num>
  <w:num w:numId="55" w16cid:durableId="198518232">
    <w:abstractNumId w:val="37"/>
  </w:num>
  <w:num w:numId="56" w16cid:durableId="1860271350">
    <w:abstractNumId w:val="56"/>
  </w:num>
  <w:num w:numId="57" w16cid:durableId="648022572">
    <w:abstractNumId w:val="89"/>
  </w:num>
  <w:num w:numId="58" w16cid:durableId="1544831247">
    <w:abstractNumId w:val="38"/>
  </w:num>
  <w:num w:numId="59" w16cid:durableId="163208103">
    <w:abstractNumId w:val="81"/>
  </w:num>
  <w:num w:numId="60" w16cid:durableId="1783913832">
    <w:abstractNumId w:val="34"/>
  </w:num>
  <w:num w:numId="61" w16cid:durableId="819806701">
    <w:abstractNumId w:val="75"/>
  </w:num>
  <w:num w:numId="62" w16cid:durableId="339547669">
    <w:abstractNumId w:val="67"/>
  </w:num>
  <w:num w:numId="63" w16cid:durableId="1814784640">
    <w:abstractNumId w:val="93"/>
  </w:num>
  <w:num w:numId="64" w16cid:durableId="297999573">
    <w:abstractNumId w:val="72"/>
  </w:num>
  <w:num w:numId="65" w16cid:durableId="483739087">
    <w:abstractNumId w:val="68"/>
  </w:num>
  <w:num w:numId="66" w16cid:durableId="2135754681">
    <w:abstractNumId w:val="92"/>
  </w:num>
  <w:num w:numId="67" w16cid:durableId="1915124666">
    <w:abstractNumId w:val="90"/>
  </w:num>
  <w:num w:numId="68" w16cid:durableId="1635335559">
    <w:abstractNumId w:val="45"/>
  </w:num>
  <w:num w:numId="69" w16cid:durableId="1283145210">
    <w:abstractNumId w:val="79"/>
  </w:num>
  <w:num w:numId="70" w16cid:durableId="93286047">
    <w:abstractNumId w:val="30"/>
  </w:num>
  <w:num w:numId="71" w16cid:durableId="1094321563">
    <w:abstractNumId w:val="66"/>
  </w:num>
  <w:num w:numId="72" w16cid:durableId="1044449744">
    <w:abstractNumId w:val="39"/>
  </w:num>
  <w:num w:numId="73" w16cid:durableId="266542541">
    <w:abstractNumId w:val="91"/>
  </w:num>
  <w:num w:numId="74" w16cid:durableId="1863858271">
    <w:abstractNumId w:val="62"/>
  </w:num>
  <w:num w:numId="75" w16cid:durableId="1977640020">
    <w:abstractNumId w:val="59"/>
  </w:num>
  <w:num w:numId="76" w16cid:durableId="480006794">
    <w:abstractNumId w:val="50"/>
  </w:num>
  <w:num w:numId="77" w16cid:durableId="1944650438">
    <w:abstractNumId w:val="26"/>
  </w:num>
  <w:num w:numId="78" w16cid:durableId="1195188252">
    <w:abstractNumId w:val="100"/>
  </w:num>
  <w:num w:numId="79" w16cid:durableId="205683520">
    <w:abstractNumId w:val="42"/>
  </w:num>
  <w:num w:numId="80" w16cid:durableId="1110049510">
    <w:abstractNumId w:val="80"/>
  </w:num>
  <w:num w:numId="81" w16cid:durableId="726689565">
    <w:abstractNumId w:val="23"/>
  </w:num>
  <w:num w:numId="82" w16cid:durableId="494952537">
    <w:abstractNumId w:val="98"/>
  </w:num>
  <w:num w:numId="83" w16cid:durableId="1578318121">
    <w:abstractNumId w:val="35"/>
  </w:num>
  <w:num w:numId="84" w16cid:durableId="137041107">
    <w:abstractNumId w:val="22"/>
  </w:num>
  <w:num w:numId="85" w16cid:durableId="1326712803">
    <w:abstractNumId w:val="65"/>
  </w:num>
  <w:num w:numId="86" w16cid:durableId="1322926545">
    <w:abstractNumId w:val="18"/>
  </w:num>
  <w:num w:numId="87" w16cid:durableId="491138854">
    <w:abstractNumId w:val="16"/>
  </w:num>
  <w:num w:numId="88" w16cid:durableId="99758999">
    <w:abstractNumId w:val="13"/>
  </w:num>
  <w:num w:numId="89" w16cid:durableId="1961259298">
    <w:abstractNumId w:val="25"/>
  </w:num>
  <w:num w:numId="90" w16cid:durableId="1049039567">
    <w:abstractNumId w:val="52"/>
  </w:num>
  <w:num w:numId="91" w16cid:durableId="950743983">
    <w:abstractNumId w:val="78"/>
  </w:num>
  <w:num w:numId="92" w16cid:durableId="1898012871">
    <w:abstractNumId w:val="73"/>
  </w:num>
  <w:num w:numId="93" w16cid:durableId="503588435">
    <w:abstractNumId w:val="58"/>
  </w:num>
  <w:num w:numId="94" w16cid:durableId="300309889">
    <w:abstractNumId w:val="51"/>
  </w:num>
  <w:num w:numId="95" w16cid:durableId="750852946">
    <w:abstractNumId w:val="61"/>
  </w:num>
  <w:num w:numId="96" w16cid:durableId="1175144665">
    <w:abstractNumId w:val="10"/>
  </w:num>
  <w:num w:numId="97" w16cid:durableId="2105833190">
    <w:abstractNumId w:val="94"/>
  </w:num>
  <w:num w:numId="98" w16cid:durableId="1919435362">
    <w:abstractNumId w:val="44"/>
  </w:num>
  <w:num w:numId="99" w16cid:durableId="626469564">
    <w:abstractNumId w:val="63"/>
  </w:num>
  <w:num w:numId="100" w16cid:durableId="139885622">
    <w:abstractNumId w:val="31"/>
  </w:num>
  <w:num w:numId="101" w16cid:durableId="2046632657">
    <w:abstractNumId w:val="96"/>
  </w:num>
  <w:num w:numId="102" w16cid:durableId="1857229984">
    <w:abstractNumId w:val="8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C67"/>
    <w:rsid w:val="00016CF0"/>
    <w:rsid w:val="00023AFE"/>
    <w:rsid w:val="00031B0A"/>
    <w:rsid w:val="00031BE5"/>
    <w:rsid w:val="000325CB"/>
    <w:rsid w:val="0003737A"/>
    <w:rsid w:val="00051C45"/>
    <w:rsid w:val="00056E63"/>
    <w:rsid w:val="00057664"/>
    <w:rsid w:val="00064328"/>
    <w:rsid w:val="00066DA9"/>
    <w:rsid w:val="00092968"/>
    <w:rsid w:val="000A3D9B"/>
    <w:rsid w:val="000C07EE"/>
    <w:rsid w:val="000C5646"/>
    <w:rsid w:val="000C7C9A"/>
    <w:rsid w:val="000D4642"/>
    <w:rsid w:val="000D539D"/>
    <w:rsid w:val="001035CC"/>
    <w:rsid w:val="001116D3"/>
    <w:rsid w:val="00116273"/>
    <w:rsid w:val="00116FCF"/>
    <w:rsid w:val="00122BAE"/>
    <w:rsid w:val="0014001E"/>
    <w:rsid w:val="00146323"/>
    <w:rsid w:val="0014683F"/>
    <w:rsid w:val="0015163B"/>
    <w:rsid w:val="001551F3"/>
    <w:rsid w:val="001612F6"/>
    <w:rsid w:val="0016488F"/>
    <w:rsid w:val="001748E1"/>
    <w:rsid w:val="00187C34"/>
    <w:rsid w:val="00192800"/>
    <w:rsid w:val="001A6547"/>
    <w:rsid w:val="001A67F3"/>
    <w:rsid w:val="001B05B0"/>
    <w:rsid w:val="001B1F9A"/>
    <w:rsid w:val="001F2587"/>
    <w:rsid w:val="001F2D7D"/>
    <w:rsid w:val="00213112"/>
    <w:rsid w:val="002155C7"/>
    <w:rsid w:val="002165B1"/>
    <w:rsid w:val="002208CF"/>
    <w:rsid w:val="00232D5B"/>
    <w:rsid w:val="002351F5"/>
    <w:rsid w:val="00236A9D"/>
    <w:rsid w:val="00236C77"/>
    <w:rsid w:val="00240A29"/>
    <w:rsid w:val="00243D21"/>
    <w:rsid w:val="00252DF7"/>
    <w:rsid w:val="002563DD"/>
    <w:rsid w:val="0026278E"/>
    <w:rsid w:val="00296228"/>
    <w:rsid w:val="00296F2E"/>
    <w:rsid w:val="002A3865"/>
    <w:rsid w:val="002A6C5E"/>
    <w:rsid w:val="002B0C7D"/>
    <w:rsid w:val="002B5FB3"/>
    <w:rsid w:val="002C1E2E"/>
    <w:rsid w:val="002C79E6"/>
    <w:rsid w:val="002D4823"/>
    <w:rsid w:val="002E6622"/>
    <w:rsid w:val="002F3AE9"/>
    <w:rsid w:val="002F52D9"/>
    <w:rsid w:val="003075FD"/>
    <w:rsid w:val="00317240"/>
    <w:rsid w:val="003307E6"/>
    <w:rsid w:val="003344CF"/>
    <w:rsid w:val="00336769"/>
    <w:rsid w:val="00343005"/>
    <w:rsid w:val="003440FD"/>
    <w:rsid w:val="0036256F"/>
    <w:rsid w:val="00372FAD"/>
    <w:rsid w:val="003804CC"/>
    <w:rsid w:val="00381CDD"/>
    <w:rsid w:val="00383336"/>
    <w:rsid w:val="0039768F"/>
    <w:rsid w:val="003A2DDB"/>
    <w:rsid w:val="003B10EB"/>
    <w:rsid w:val="003B3E2B"/>
    <w:rsid w:val="003C761D"/>
    <w:rsid w:val="003D0334"/>
    <w:rsid w:val="003D3D50"/>
    <w:rsid w:val="003D6587"/>
    <w:rsid w:val="003E0D68"/>
    <w:rsid w:val="003E5010"/>
    <w:rsid w:val="003E7D3D"/>
    <w:rsid w:val="00405DCA"/>
    <w:rsid w:val="0041142C"/>
    <w:rsid w:val="0042306C"/>
    <w:rsid w:val="004320AE"/>
    <w:rsid w:val="00432AD7"/>
    <w:rsid w:val="004379FB"/>
    <w:rsid w:val="00453852"/>
    <w:rsid w:val="00457A43"/>
    <w:rsid w:val="00462694"/>
    <w:rsid w:val="0046302B"/>
    <w:rsid w:val="004746CB"/>
    <w:rsid w:val="00475D63"/>
    <w:rsid w:val="004B2654"/>
    <w:rsid w:val="004B37B8"/>
    <w:rsid w:val="004B51E2"/>
    <w:rsid w:val="004C1C1D"/>
    <w:rsid w:val="004C69AC"/>
    <w:rsid w:val="004C72EA"/>
    <w:rsid w:val="004D4341"/>
    <w:rsid w:val="004D53F3"/>
    <w:rsid w:val="004F45A9"/>
    <w:rsid w:val="00506298"/>
    <w:rsid w:val="00511A48"/>
    <w:rsid w:val="00535360"/>
    <w:rsid w:val="00537BE9"/>
    <w:rsid w:val="00595392"/>
    <w:rsid w:val="005A15ED"/>
    <w:rsid w:val="005A514E"/>
    <w:rsid w:val="005A6864"/>
    <w:rsid w:val="005B64C4"/>
    <w:rsid w:val="005C029F"/>
    <w:rsid w:val="005C199E"/>
    <w:rsid w:val="005C4FF2"/>
    <w:rsid w:val="005C591A"/>
    <w:rsid w:val="005E061C"/>
    <w:rsid w:val="005E2108"/>
    <w:rsid w:val="005E5B82"/>
    <w:rsid w:val="006078D3"/>
    <w:rsid w:val="0062286B"/>
    <w:rsid w:val="00624E87"/>
    <w:rsid w:val="0062553D"/>
    <w:rsid w:val="0063531C"/>
    <w:rsid w:val="00641866"/>
    <w:rsid w:val="00652BAF"/>
    <w:rsid w:val="00664C1A"/>
    <w:rsid w:val="0067719C"/>
    <w:rsid w:val="00690394"/>
    <w:rsid w:val="00692407"/>
    <w:rsid w:val="006B12DC"/>
    <w:rsid w:val="006D5E05"/>
    <w:rsid w:val="006E1B70"/>
    <w:rsid w:val="006E3D87"/>
    <w:rsid w:val="006F1A6F"/>
    <w:rsid w:val="006F21BE"/>
    <w:rsid w:val="006F2BB7"/>
    <w:rsid w:val="006F5E7F"/>
    <w:rsid w:val="006F757D"/>
    <w:rsid w:val="00740686"/>
    <w:rsid w:val="0074082D"/>
    <w:rsid w:val="00750A4C"/>
    <w:rsid w:val="0075139F"/>
    <w:rsid w:val="00751E75"/>
    <w:rsid w:val="00765772"/>
    <w:rsid w:val="00787522"/>
    <w:rsid w:val="007A01A7"/>
    <w:rsid w:val="007A468D"/>
    <w:rsid w:val="007B2DA1"/>
    <w:rsid w:val="007D776B"/>
    <w:rsid w:val="007E124C"/>
    <w:rsid w:val="00803913"/>
    <w:rsid w:val="00804C89"/>
    <w:rsid w:val="00806648"/>
    <w:rsid w:val="008110E4"/>
    <w:rsid w:val="00811D87"/>
    <w:rsid w:val="008160E6"/>
    <w:rsid w:val="00817455"/>
    <w:rsid w:val="008221E4"/>
    <w:rsid w:val="008240ED"/>
    <w:rsid w:val="00832761"/>
    <w:rsid w:val="00841F0B"/>
    <w:rsid w:val="00844060"/>
    <w:rsid w:val="00845E09"/>
    <w:rsid w:val="00852774"/>
    <w:rsid w:val="00860083"/>
    <w:rsid w:val="008664F5"/>
    <w:rsid w:val="00870A12"/>
    <w:rsid w:val="0087407D"/>
    <w:rsid w:val="008921BF"/>
    <w:rsid w:val="008A3930"/>
    <w:rsid w:val="008A50BA"/>
    <w:rsid w:val="008A76FA"/>
    <w:rsid w:val="008C1EFB"/>
    <w:rsid w:val="008D3681"/>
    <w:rsid w:val="008E2EC0"/>
    <w:rsid w:val="008F55DF"/>
    <w:rsid w:val="008F6B2A"/>
    <w:rsid w:val="00902F1C"/>
    <w:rsid w:val="00907AEC"/>
    <w:rsid w:val="00926D4C"/>
    <w:rsid w:val="009364B3"/>
    <w:rsid w:val="00936788"/>
    <w:rsid w:val="009527F9"/>
    <w:rsid w:val="009551B5"/>
    <w:rsid w:val="00973AA2"/>
    <w:rsid w:val="0097479C"/>
    <w:rsid w:val="00975A4A"/>
    <w:rsid w:val="00982598"/>
    <w:rsid w:val="00990EA0"/>
    <w:rsid w:val="009A4C58"/>
    <w:rsid w:val="009A5CB0"/>
    <w:rsid w:val="009B5F06"/>
    <w:rsid w:val="009D0DFD"/>
    <w:rsid w:val="009D3178"/>
    <w:rsid w:val="00A017BC"/>
    <w:rsid w:val="00A01CDC"/>
    <w:rsid w:val="00A27497"/>
    <w:rsid w:val="00A3459C"/>
    <w:rsid w:val="00A417C1"/>
    <w:rsid w:val="00A43367"/>
    <w:rsid w:val="00A45BF5"/>
    <w:rsid w:val="00A52C79"/>
    <w:rsid w:val="00A54CDC"/>
    <w:rsid w:val="00A568C9"/>
    <w:rsid w:val="00A67579"/>
    <w:rsid w:val="00A9084E"/>
    <w:rsid w:val="00A91C1F"/>
    <w:rsid w:val="00A97C27"/>
    <w:rsid w:val="00AC0469"/>
    <w:rsid w:val="00AD0403"/>
    <w:rsid w:val="00AF7D63"/>
    <w:rsid w:val="00B019FD"/>
    <w:rsid w:val="00B01D25"/>
    <w:rsid w:val="00B12198"/>
    <w:rsid w:val="00B1372B"/>
    <w:rsid w:val="00B2555B"/>
    <w:rsid w:val="00B5031F"/>
    <w:rsid w:val="00B5473F"/>
    <w:rsid w:val="00B5781E"/>
    <w:rsid w:val="00B607F8"/>
    <w:rsid w:val="00B616CA"/>
    <w:rsid w:val="00B710C4"/>
    <w:rsid w:val="00B7178A"/>
    <w:rsid w:val="00B7599F"/>
    <w:rsid w:val="00B863FB"/>
    <w:rsid w:val="00B86440"/>
    <w:rsid w:val="00BB231A"/>
    <w:rsid w:val="00BB2D6F"/>
    <w:rsid w:val="00BB61BA"/>
    <w:rsid w:val="00BB689B"/>
    <w:rsid w:val="00BC0CBE"/>
    <w:rsid w:val="00BC2856"/>
    <w:rsid w:val="00BC6839"/>
    <w:rsid w:val="00BD189B"/>
    <w:rsid w:val="00BD6FA2"/>
    <w:rsid w:val="00BD7BB5"/>
    <w:rsid w:val="00BE661C"/>
    <w:rsid w:val="00BF01B6"/>
    <w:rsid w:val="00C00F8F"/>
    <w:rsid w:val="00C02F77"/>
    <w:rsid w:val="00C03068"/>
    <w:rsid w:val="00C05EB4"/>
    <w:rsid w:val="00C206B3"/>
    <w:rsid w:val="00C24495"/>
    <w:rsid w:val="00C354A7"/>
    <w:rsid w:val="00C364F4"/>
    <w:rsid w:val="00C405AB"/>
    <w:rsid w:val="00C413B0"/>
    <w:rsid w:val="00CA3F59"/>
    <w:rsid w:val="00CC4FEC"/>
    <w:rsid w:val="00CD3731"/>
    <w:rsid w:val="00CE411D"/>
    <w:rsid w:val="00CF1404"/>
    <w:rsid w:val="00CF4459"/>
    <w:rsid w:val="00CF5B6B"/>
    <w:rsid w:val="00D03530"/>
    <w:rsid w:val="00D3360C"/>
    <w:rsid w:val="00D37162"/>
    <w:rsid w:val="00D41F65"/>
    <w:rsid w:val="00D620FD"/>
    <w:rsid w:val="00D64A1A"/>
    <w:rsid w:val="00D64EB3"/>
    <w:rsid w:val="00D72427"/>
    <w:rsid w:val="00D85A75"/>
    <w:rsid w:val="00D86B86"/>
    <w:rsid w:val="00D91044"/>
    <w:rsid w:val="00D92C67"/>
    <w:rsid w:val="00DA09A7"/>
    <w:rsid w:val="00DA20A6"/>
    <w:rsid w:val="00DB1D54"/>
    <w:rsid w:val="00DB6C78"/>
    <w:rsid w:val="00DE1FA3"/>
    <w:rsid w:val="00E06D34"/>
    <w:rsid w:val="00E07978"/>
    <w:rsid w:val="00E115B8"/>
    <w:rsid w:val="00E31844"/>
    <w:rsid w:val="00E33F3C"/>
    <w:rsid w:val="00E340F7"/>
    <w:rsid w:val="00E36879"/>
    <w:rsid w:val="00E53979"/>
    <w:rsid w:val="00E5572E"/>
    <w:rsid w:val="00E67454"/>
    <w:rsid w:val="00E85140"/>
    <w:rsid w:val="00EC27E8"/>
    <w:rsid w:val="00EC5AB8"/>
    <w:rsid w:val="00EF1041"/>
    <w:rsid w:val="00EF55C5"/>
    <w:rsid w:val="00EF6816"/>
    <w:rsid w:val="00F32F55"/>
    <w:rsid w:val="00F6242A"/>
    <w:rsid w:val="00FA3905"/>
    <w:rsid w:val="00FA6F50"/>
    <w:rsid w:val="00FD0666"/>
    <w:rsid w:val="00FD449E"/>
    <w:rsid w:val="00FD5C9D"/>
    <w:rsid w:val="00FE268F"/>
    <w:rsid w:val="00FE37B9"/>
    <w:rsid w:val="00FE623A"/>
    <w:rsid w:val="00FE657B"/>
    <w:rsid w:val="00FE7F12"/>
    <w:rsid w:val="00FF55EC"/>
    <w:rsid w:val="014CA2B6"/>
    <w:rsid w:val="0D6E5604"/>
    <w:rsid w:val="1C0665C1"/>
    <w:rsid w:val="1E84F322"/>
    <w:rsid w:val="201D26C8"/>
    <w:rsid w:val="212F006F"/>
    <w:rsid w:val="2CCDFC8D"/>
    <w:rsid w:val="3236C9DF"/>
    <w:rsid w:val="3660B96E"/>
    <w:rsid w:val="3D0A9892"/>
    <w:rsid w:val="3E192C66"/>
    <w:rsid w:val="3FD79D39"/>
    <w:rsid w:val="4A446072"/>
    <w:rsid w:val="52694629"/>
    <w:rsid w:val="593F41A5"/>
    <w:rsid w:val="5A1CFD60"/>
    <w:rsid w:val="5D68E123"/>
    <w:rsid w:val="6451CACF"/>
    <w:rsid w:val="67AE9998"/>
    <w:rsid w:val="689E33FC"/>
    <w:rsid w:val="68E35553"/>
    <w:rsid w:val="6A36C4BF"/>
    <w:rsid w:val="7050BCB6"/>
    <w:rsid w:val="7CCA2D81"/>
    <w:rsid w:val="7F11E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ECD27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8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63FB"/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C79E6"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0F8F"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0F8F"/>
    <w:pPr>
      <w:keepNext/>
      <w:keepLines/>
      <w:ind w:firstLine="0"/>
      <w:outlineLvl w:val="2"/>
    </w:pPr>
    <w:rPr>
      <w:rFonts w:asciiTheme="majorHAnsi" w:eastAsiaTheme="majorEastAsia" w:hAnsiTheme="majorHAnsi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3"/>
    <w:unhideWhenUsed/>
    <w:qFormat/>
    <w:rsid w:val="00664C1A"/>
    <w:pPr>
      <w:keepNext/>
      <w:keepLines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3"/>
    <w:unhideWhenUsed/>
    <w:qFormat/>
    <w:rsid w:val="00664C1A"/>
    <w:pPr>
      <w:keepNext/>
      <w:keepLines/>
      <w:outlineLvl w:val="4"/>
    </w:pPr>
    <w:rPr>
      <w:rFonts w:asciiTheme="majorHAnsi" w:eastAsiaTheme="majorEastAsia" w:hAnsiTheme="majorHAnsi" w:cstheme="majorBidi"/>
      <w:b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15"/>
    <w:qFormat/>
    <w:rsid w:val="002C79E6"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  <w:b/>
      <w:color w:val="auto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3"/>
    <w:qFormat/>
    <w:rsid w:val="00B863FB"/>
    <w:pPr>
      <w:ind w:firstLine="0"/>
    </w:pPr>
    <w:rPr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C79E6"/>
    <w:rPr>
      <w:rFonts w:asciiTheme="majorHAnsi" w:eastAsiaTheme="majorEastAsia" w:hAnsiTheme="majorHAnsi" w:cstheme="majorBidi"/>
      <w:b/>
      <w:bCs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C00F8F"/>
    <w:rPr>
      <w:rFonts w:asciiTheme="majorHAnsi" w:eastAsiaTheme="majorEastAsia" w:hAnsiTheme="majorHAnsi" w:cstheme="majorBidi"/>
      <w:b/>
      <w:bCs/>
      <w:sz w:val="22"/>
    </w:rPr>
  </w:style>
  <w:style w:type="paragraph" w:styleId="Title">
    <w:name w:val="Title"/>
    <w:basedOn w:val="Normal"/>
    <w:next w:val="Normal"/>
    <w:link w:val="TitleChar"/>
    <w:uiPriority w:val="16"/>
    <w:qFormat/>
    <w:rsid w:val="00B863FB"/>
    <w:pPr>
      <w:ind w:firstLine="0"/>
      <w:contextualSpacing/>
      <w:jc w:val="center"/>
    </w:pPr>
    <w:rPr>
      <w:rFonts w:asciiTheme="majorHAnsi" w:eastAsiaTheme="majorEastAsia" w:hAnsiTheme="majorHAnsi" w:cstheme="majorBidi"/>
      <w:b/>
    </w:rPr>
  </w:style>
  <w:style w:type="character" w:customStyle="1" w:styleId="TitleChar">
    <w:name w:val="Title Char"/>
    <w:basedOn w:val="DefaultParagraphFont"/>
    <w:link w:val="Title"/>
    <w:uiPriority w:val="16"/>
    <w:rsid w:val="00B863FB"/>
    <w:rPr>
      <w:rFonts w:asciiTheme="majorHAnsi" w:eastAsiaTheme="majorEastAsia" w:hAnsiTheme="majorHAnsi" w:cstheme="majorBidi"/>
      <w:b/>
      <w:sz w:val="22"/>
    </w:rPr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00F8F"/>
    <w:rPr>
      <w:rFonts w:asciiTheme="majorHAnsi" w:eastAsiaTheme="majorEastAsia" w:hAnsiTheme="majorHAnsi" w:cstheme="majorBidi"/>
      <w:b/>
      <w:bCs/>
      <w:i/>
      <w:sz w:val="22"/>
    </w:rPr>
  </w:style>
  <w:style w:type="character" w:customStyle="1" w:styleId="Heading4Char">
    <w:name w:val="Heading 4 Char"/>
    <w:basedOn w:val="DefaultParagraphFont"/>
    <w:link w:val="Heading4"/>
    <w:uiPriority w:val="3"/>
    <w:rsid w:val="00664C1A"/>
    <w:rPr>
      <w:rFonts w:asciiTheme="majorHAnsi" w:eastAsiaTheme="majorEastAsia" w:hAnsiTheme="majorHAnsi" w:cstheme="majorBidi"/>
      <w:b/>
      <w:bCs/>
      <w:iCs/>
      <w:sz w:val="22"/>
    </w:rPr>
  </w:style>
  <w:style w:type="character" w:customStyle="1" w:styleId="Heading5Char">
    <w:name w:val="Heading 5 Char"/>
    <w:basedOn w:val="DefaultParagraphFont"/>
    <w:link w:val="Heading5"/>
    <w:uiPriority w:val="3"/>
    <w:rsid w:val="00664C1A"/>
    <w:rPr>
      <w:rFonts w:asciiTheme="majorHAnsi" w:eastAsiaTheme="majorEastAsia" w:hAnsiTheme="majorHAnsi" w:cstheme="majorBidi"/>
      <w:b/>
      <w:i/>
      <w:iCs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rsid w:val="000D4642"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1"/>
    <w:unhideWhenUsed/>
    <w:qFormat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 w:firstLine="0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664C1A"/>
    <w:pPr>
      <w:ind w:left="720" w:firstLine="0"/>
    </w:pPr>
    <w:rPr>
      <w:iCs/>
      <w:color w:val="auto"/>
    </w:rPr>
  </w:style>
  <w:style w:type="character" w:customStyle="1" w:styleId="QuoteChar">
    <w:name w:val="Quote Char"/>
    <w:basedOn w:val="DefaultParagraphFont"/>
    <w:link w:val="Quote"/>
    <w:uiPriority w:val="29"/>
    <w:rsid w:val="00664C1A"/>
    <w:rPr>
      <w:iCs/>
      <w:color w:val="auto"/>
      <w:sz w:val="22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ind w:firstLine="0"/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/>
      <w:ind w:firstLine="0"/>
      <w:contextualSpacing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B86440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8"/>
    <w:qFormat/>
    <w:rsid w:val="00B863FB"/>
    <w:pPr>
      <w:ind w:firstLine="0"/>
      <w:jc w:val="center"/>
    </w:pPr>
    <w:rPr>
      <w:rFonts w:eastAsia="Calibri" w:cs="Calibri"/>
      <w:szCs w:val="22"/>
    </w:rPr>
  </w:style>
  <w:style w:type="character" w:customStyle="1" w:styleId="SubtitleChar">
    <w:name w:val="Subtitle Char"/>
    <w:basedOn w:val="DefaultParagraphFont"/>
    <w:link w:val="Subtitle"/>
    <w:uiPriority w:val="18"/>
    <w:rsid w:val="00B863FB"/>
    <w:rPr>
      <w:rFonts w:eastAsia="Calibri" w:cs="Calibr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240A2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6488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C69AC"/>
    <w:rPr>
      <w:rFonts w:ascii="Courier New" w:eastAsia="Times New Roman" w:hAnsi="Courier New" w:cs="Courier New"/>
      <w:sz w:val="20"/>
      <w:szCs w:val="20"/>
    </w:rPr>
  </w:style>
  <w:style w:type="character" w:customStyle="1" w:styleId="cm-attribute">
    <w:name w:val="cm-attribute"/>
    <w:basedOn w:val="DefaultParagraphFont"/>
    <w:rsid w:val="00F32F55"/>
  </w:style>
  <w:style w:type="character" w:customStyle="1" w:styleId="cm-builtin">
    <w:name w:val="cm-builtin"/>
    <w:basedOn w:val="DefaultParagraphFont"/>
    <w:rsid w:val="00F32F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1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7601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9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00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32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614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068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183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43120">
          <w:marLeft w:val="0"/>
          <w:marRight w:val="0"/>
          <w:marTop w:val="0"/>
          <w:marBottom w:val="39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0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41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38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81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19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131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051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33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375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06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32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545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14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5963696">
          <w:marLeft w:val="0"/>
          <w:marRight w:val="0"/>
          <w:marTop w:val="0"/>
          <w:marBottom w:val="39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2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15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91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7488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37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5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284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47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809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549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39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97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46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16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05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93165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63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71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2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12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2514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66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1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1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1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5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8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46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06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7280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9932584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0573587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61299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54613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69954836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8507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61997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18226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06410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107508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8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8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1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9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3973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43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4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297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872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588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9534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4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0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9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5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1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1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1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27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7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2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899724">
          <w:marLeft w:val="0"/>
          <w:marRight w:val="0"/>
          <w:marTop w:val="0"/>
          <w:marBottom w:val="39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2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26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52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715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39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91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92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561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67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11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30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617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37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5977617">
          <w:marLeft w:val="0"/>
          <w:marRight w:val="0"/>
          <w:marTop w:val="0"/>
          <w:marBottom w:val="39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64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213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364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13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76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309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82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62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65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63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141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34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71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21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08536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60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57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171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434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74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0334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0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4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1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0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6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1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0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6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74822">
          <w:marLeft w:val="0"/>
          <w:marRight w:val="0"/>
          <w:marTop w:val="0"/>
          <w:marBottom w:val="39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7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62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74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23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74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775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39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73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57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34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662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396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852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5794296">
          <w:marLeft w:val="0"/>
          <w:marRight w:val="0"/>
          <w:marTop w:val="0"/>
          <w:marBottom w:val="39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00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57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77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0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84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845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425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83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312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442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94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38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84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7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0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297778">
              <w:marLeft w:val="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46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453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30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84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250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318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99232">
          <w:marLeft w:val="0"/>
          <w:marRight w:val="0"/>
          <w:marTop w:val="0"/>
          <w:marBottom w:val="39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22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67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92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73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85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51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215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06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8476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733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24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656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670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0945192">
          <w:marLeft w:val="0"/>
          <w:marRight w:val="0"/>
          <w:marTop w:val="0"/>
          <w:marBottom w:val="39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27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02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8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34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786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828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90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628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43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47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28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7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03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111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glossaryDocument" Target="glossary/document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shakha\AppData\Roaming\Microsoft\Templates\Student%20APA%20Style%20paper%207th%20editio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8960EC15EE74374AC888C2D2BE59B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3DA04C-2949-40A5-8087-FD8E03431C74}"/>
      </w:docPartPr>
      <w:docPartBody>
        <w:p w:rsidR="00E859D0" w:rsidRDefault="00000000">
          <w:pPr>
            <w:pStyle w:val="08960EC15EE74374AC888C2D2BE59B65"/>
          </w:pPr>
          <w:r w:rsidRPr="3236C9DF">
            <w:t>Course Number</w:t>
          </w:r>
          <w:r>
            <w:t>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9F7"/>
    <w:rsid w:val="0005140D"/>
    <w:rsid w:val="001049F7"/>
    <w:rsid w:val="00287CB6"/>
    <w:rsid w:val="002A1C74"/>
    <w:rsid w:val="003B76A7"/>
    <w:rsid w:val="0049724F"/>
    <w:rsid w:val="004A755F"/>
    <w:rsid w:val="00687F2C"/>
    <w:rsid w:val="006B424F"/>
    <w:rsid w:val="006C522A"/>
    <w:rsid w:val="007D2471"/>
    <w:rsid w:val="00854FEC"/>
    <w:rsid w:val="00924A60"/>
    <w:rsid w:val="00A63BBC"/>
    <w:rsid w:val="00A90D61"/>
    <w:rsid w:val="00AB02C0"/>
    <w:rsid w:val="00C23C63"/>
    <w:rsid w:val="00D0319C"/>
    <w:rsid w:val="00D0573F"/>
    <w:rsid w:val="00D22BE5"/>
    <w:rsid w:val="00DB6373"/>
    <w:rsid w:val="00DE0BC7"/>
    <w:rsid w:val="00E859D0"/>
    <w:rsid w:val="00F80CCA"/>
    <w:rsid w:val="00FC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3"/>
    <w:unhideWhenUsed/>
    <w:qFormat/>
    <w:pPr>
      <w:keepNext/>
      <w:keepLines/>
      <w:spacing w:after="0"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Cs/>
      <w:color w:val="000000" w:themeColor="text1"/>
      <w:kern w:val="0"/>
      <w:szCs w:val="24"/>
      <w:lang w:val="en-US" w:eastAsia="ja-JP"/>
      <w14:ligatures w14:val="none"/>
    </w:rPr>
  </w:style>
  <w:style w:type="paragraph" w:styleId="Heading5">
    <w:name w:val="heading 5"/>
    <w:basedOn w:val="Normal"/>
    <w:next w:val="Normal"/>
    <w:link w:val="Heading5Char"/>
    <w:uiPriority w:val="3"/>
    <w:unhideWhenUsed/>
    <w:qFormat/>
    <w:pPr>
      <w:keepNext/>
      <w:keepLines/>
      <w:spacing w:after="0" w:line="480" w:lineRule="auto"/>
      <w:ind w:firstLine="720"/>
      <w:outlineLvl w:val="4"/>
    </w:pPr>
    <w:rPr>
      <w:rFonts w:asciiTheme="majorHAnsi" w:eastAsiaTheme="majorEastAsia" w:hAnsiTheme="majorHAnsi" w:cstheme="majorBidi"/>
      <w:b/>
      <w:i/>
      <w:iCs/>
      <w:color w:val="000000" w:themeColor="text1"/>
      <w:kern w:val="0"/>
      <w:szCs w:val="24"/>
      <w:lang w:val="en-US"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960EC15EE74374AC888C2D2BE59B65">
    <w:name w:val="08960EC15EE74374AC888C2D2BE59B65"/>
  </w:style>
  <w:style w:type="character" w:customStyle="1" w:styleId="Heading4Char">
    <w:name w:val="Heading 4 Char"/>
    <w:basedOn w:val="DefaultParagraphFont"/>
    <w:link w:val="Heading4"/>
    <w:uiPriority w:val="3"/>
    <w:rPr>
      <w:rFonts w:asciiTheme="majorHAnsi" w:eastAsiaTheme="majorEastAsia" w:hAnsiTheme="majorHAnsi" w:cstheme="majorBidi"/>
      <w:b/>
      <w:bCs/>
      <w:iCs/>
      <w:color w:val="000000" w:themeColor="text1"/>
      <w:kern w:val="0"/>
      <w:szCs w:val="24"/>
      <w:lang w:val="en-US" w:eastAsia="ja-JP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3"/>
    <w:rPr>
      <w:rFonts w:asciiTheme="majorHAnsi" w:eastAsiaTheme="majorEastAsia" w:hAnsiTheme="majorHAnsi" w:cstheme="majorBidi"/>
      <w:b/>
      <w:i/>
      <w:iCs/>
      <w:color w:val="000000" w:themeColor="text1"/>
      <w:kern w:val="0"/>
      <w:szCs w:val="24"/>
      <w:lang w:val="en-US" w:eastAsia="ja-JP"/>
      <w14:ligatures w14:val="none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DCF06E-81A5-4D29-A946-976E3F20FF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C758F74-CB61-4D5F-B003-A3FA896AFE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76608B1-A148-495A-80CE-F0BD5CC963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APA Style paper 7th edition</Template>
  <TotalTime>0</TotalTime>
  <Pages>17</Pages>
  <Words>535</Words>
  <Characters>3051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2023-09-02T20:14:00Z</dcterms:created>
  <dcterms:modified xsi:type="dcterms:W3CDTF">2023-11-12T02:47:00Z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